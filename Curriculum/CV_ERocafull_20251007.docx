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76443" w:rsidRDefault="00776443" w14:paraId="46D3F454" wp14:textId="77777777">
      <w:pPr>
        <w:pStyle w:val="Nombre"/>
        <w:jc w:val="left"/>
        <w:rPr>
          <w:b/>
          <w:i/>
          <w:sz w:val="28"/>
        </w:rPr>
      </w:pPr>
      <w:r>
        <w:rPr>
          <w:b/>
          <w:i/>
          <w:sz w:val="28"/>
        </w:rPr>
        <w:t>Curriculum vitae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</w:p>
    <w:tbl>
      <w:tblPr>
        <w:tblW w:w="9321" w:type="dxa"/>
        <w:tblLayout w:type="fixed"/>
        <w:tblLook w:val="0000" w:firstRow="0" w:lastRow="0" w:firstColumn="0" w:lastColumn="0" w:noHBand="0" w:noVBand="0"/>
      </w:tblPr>
      <w:tblGrid>
        <w:gridCol w:w="1702"/>
        <w:gridCol w:w="532"/>
        <w:gridCol w:w="7087"/>
      </w:tblGrid>
      <w:tr xmlns:wp14="http://schemas.microsoft.com/office/word/2010/wordml" w:rsidR="00776443" w:rsidTr="3CDD4352" w14:paraId="442714F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1" w:type="dxa"/>
            <w:gridSpan w:val="3"/>
            <w:tcMar/>
          </w:tcPr>
          <w:p w:rsidR="00776443" w:rsidRDefault="00776443" w14:paraId="008E04BD" wp14:textId="77777777">
            <w:pPr>
              <w:pStyle w:val="Ttulodeseccin"/>
            </w:pPr>
            <w:r>
              <w:t>DATOS PERSONALES</w:t>
            </w:r>
          </w:p>
        </w:tc>
      </w:tr>
      <w:tr xmlns:wp14="http://schemas.microsoft.com/office/word/2010/wordml" w:rsidR="00776443" w:rsidTr="3CDD4352" w14:paraId="1B603F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4" w:type="dxa"/>
            <w:gridSpan w:val="2"/>
            <w:tcMar/>
          </w:tcPr>
          <w:p w:rsidR="00776443" w:rsidRDefault="00776443" w14:paraId="672A6659" wp14:textId="77777777">
            <w:pPr>
              <w:pStyle w:val="Ttulodeseccin"/>
            </w:pPr>
          </w:p>
        </w:tc>
        <w:tc>
          <w:tcPr>
            <w:tcW w:w="7087" w:type="dxa"/>
            <w:tcMar/>
          </w:tcPr>
          <w:p w:rsidR="00776443" w:rsidRDefault="00776443" w14:paraId="69445DFF" wp14:textId="77777777">
            <w:pPr>
              <w:pStyle w:val="Ttulodeseccin"/>
              <w:jc w:val="both"/>
              <w:rPr>
                <w:b/>
                <w:caps w:val="0"/>
              </w:rPr>
            </w:pPr>
            <w:r>
              <w:rPr>
                <w:b/>
                <w:caps w:val="0"/>
              </w:rPr>
              <w:t>ENRIQUE ROCAFULL ORTIZ</w:t>
            </w:r>
          </w:p>
          <w:p w:rsidR="00776443" w:rsidRDefault="00776443" w14:paraId="0A114B6A" wp14:textId="77777777">
            <w:pPr>
              <w:pStyle w:val="Objetivo"/>
            </w:pPr>
            <w:r>
              <w:t>Nacido en Almería, el 19 de Diciembre de 1964</w:t>
            </w:r>
          </w:p>
          <w:p w:rsidR="00776443" w:rsidRDefault="00776443" w14:paraId="5134E345" wp14:textId="489BBF6F">
            <w:pPr>
              <w:pStyle w:val="Textoindependiente"/>
            </w:pPr>
            <w:r w:rsidR="00776443">
              <w:rPr/>
              <w:t xml:space="preserve">DNI: </w:t>
            </w:r>
            <w:r w:rsidRPr="2B460D52" w:rsidR="00776443">
              <w:rPr>
                <w:b w:val="1"/>
                <w:bCs w:val="1"/>
              </w:rPr>
              <w:t>27.513.056</w:t>
            </w:r>
            <w:r w:rsidRPr="2B460D52" w:rsidR="04ABD145">
              <w:rPr>
                <w:b w:val="1"/>
                <w:bCs w:val="1"/>
              </w:rPr>
              <w:t xml:space="preserve"> L</w:t>
            </w:r>
          </w:p>
          <w:p w:rsidR="00776443" w:rsidRDefault="00776443" w14:paraId="44761459" wp14:textId="77777777">
            <w:pPr>
              <w:pStyle w:val="Textoindependiente"/>
            </w:pPr>
            <w:r>
              <w:t>Domicilio: C/ Lavanda 42, 2805</w:t>
            </w:r>
            <w:r w:rsidR="006B75A3">
              <w:t>5</w:t>
            </w:r>
            <w:r>
              <w:t xml:space="preserve"> Madrid</w:t>
            </w:r>
          </w:p>
          <w:p w:rsidR="00776443" w:rsidRDefault="00776443" w14:paraId="69B217AC" wp14:textId="77777777">
            <w:pPr>
              <w:pStyle w:val="Textoindependiente"/>
            </w:pPr>
            <w:r>
              <w:t xml:space="preserve">Teléfono: </w:t>
            </w:r>
            <w:r>
              <w:rPr>
                <w:b/>
              </w:rPr>
              <w:t>91 763 66 77</w:t>
            </w:r>
            <w:r>
              <w:t xml:space="preserve">                    E-mail: </w:t>
            </w:r>
            <w:hyperlink w:history="1" r:id="rId8">
              <w:r w:rsidRPr="00073C65" w:rsidR="009C7E39">
                <w:rPr>
                  <w:rStyle w:val="Hipervnculo"/>
                </w:rPr>
                <w:t>erocafull@hotmail.com</w:t>
              </w:r>
            </w:hyperlink>
            <w:r>
              <w:t xml:space="preserve">      </w:t>
            </w:r>
          </w:p>
          <w:p w:rsidR="00776443" w:rsidP="00C5002B" w:rsidRDefault="00776443" w14:paraId="008320CA" wp14:textId="77777777">
            <w:pPr>
              <w:pStyle w:val="Textoindependiente"/>
            </w:pPr>
            <w:r>
              <w:t>T. M</w:t>
            </w:r>
            <w:r w:rsidR="00C5002B">
              <w:t>ó</w:t>
            </w:r>
            <w:r>
              <w:t xml:space="preserve">vil : </w:t>
            </w:r>
            <w:r>
              <w:rPr>
                <w:b/>
              </w:rPr>
              <w:t xml:space="preserve">619 36 75 02                 </w:t>
            </w:r>
            <w:r>
              <w:t>Otro correo:</w:t>
            </w:r>
            <w:r w:rsidR="009C7E39">
              <w:t xml:space="preserve"> </w:t>
            </w:r>
            <w:r>
              <w:t xml:space="preserve"> </w:t>
            </w:r>
            <w:r w:rsidR="009C7E39">
              <w:t>…</w:t>
            </w:r>
          </w:p>
        </w:tc>
      </w:tr>
      <w:tr xmlns:wp14="http://schemas.microsoft.com/office/word/2010/wordml" w:rsidR="00776443" w:rsidTr="3CDD4352" w14:paraId="676A570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1" w:type="dxa"/>
            <w:gridSpan w:val="3"/>
            <w:tcMar/>
          </w:tcPr>
          <w:p w:rsidR="00776443" w:rsidRDefault="00776443" w14:paraId="1D6F845E" wp14:textId="77777777">
            <w:pPr>
              <w:pStyle w:val="Ttulodeseccin"/>
            </w:pPr>
            <w:r>
              <w:t>FORMACIÓN</w:t>
            </w:r>
          </w:p>
        </w:tc>
      </w:tr>
      <w:tr xmlns:wp14="http://schemas.microsoft.com/office/word/2010/wordml" w:rsidR="00776443" w:rsidTr="3CDD4352" w14:paraId="1B65F4AF" wp14:textId="77777777">
        <w:tblPrEx>
          <w:tblCellMar>
            <w:top w:w="0" w:type="dxa"/>
            <w:bottom w:w="0" w:type="dxa"/>
          </w:tblCellMar>
        </w:tblPrEx>
        <w:tc>
          <w:tcPr>
            <w:tcW w:w="1702" w:type="dxa"/>
            <w:tcMar/>
          </w:tcPr>
          <w:p w:rsidR="00776443" w:rsidRDefault="00776443" w14:paraId="34B066E5" wp14:textId="77777777">
            <w:pPr>
              <w:pStyle w:val="Sinttulo"/>
              <w:jc w:val="right"/>
              <w:rPr>
                <w:sz w:val="22"/>
              </w:rPr>
            </w:pPr>
            <w:r>
              <w:rPr>
                <w:sz w:val="22"/>
              </w:rPr>
              <w:t>1994</w:t>
            </w:r>
          </w:p>
        </w:tc>
        <w:tc>
          <w:tcPr>
            <w:tcW w:w="7619" w:type="dxa"/>
            <w:gridSpan w:val="2"/>
            <w:tcMar/>
          </w:tcPr>
          <w:p w:rsidR="00776443" w:rsidRDefault="00776443" w14:paraId="1D388EAE" wp14:textId="77777777">
            <w:pPr>
              <w:pStyle w:val="Objetivo"/>
              <w:jc w:val="left"/>
            </w:pPr>
            <w:r>
              <w:rPr>
                <w:b/>
                <w:i/>
              </w:rPr>
              <w:t>INGENIERO SUPERIOR EN INFORMATICA</w:t>
            </w:r>
            <w:r>
              <w:t xml:space="preserve"> por </w:t>
            </w:r>
            <w:smartTag w:uri="urn:schemas-microsoft-com:office:smarttags" w:element="PersonName">
              <w:smartTagPr>
                <w:attr w:name="ProductID" w:val="la UNIVERSIDAD POLITECNICA"/>
              </w:smartTagPr>
              <w:r>
                <w:t>la UNIVERSIDAD POLITECNICA</w:t>
              </w:r>
            </w:smartTag>
            <w:r>
              <w:t xml:space="preserve"> DE MADRID</w:t>
            </w:r>
          </w:p>
          <w:p w:rsidR="00776443" w:rsidRDefault="00776443" w14:paraId="2C1BA250" wp14:textId="77777777">
            <w:pPr>
              <w:pStyle w:val="Textoindependiente"/>
              <w:rPr>
                <w:i/>
              </w:rPr>
            </w:pPr>
            <w:r>
              <w:t xml:space="preserve">                    </w:t>
            </w:r>
            <w:r>
              <w:rPr>
                <w:i/>
              </w:rPr>
              <w:t xml:space="preserve">Proyecto fin de carrera: </w:t>
            </w:r>
            <w:r>
              <w:rPr>
                <w:b/>
                <w:i/>
              </w:rPr>
              <w:t>Generador de Analizadores Léxicos</w:t>
            </w:r>
          </w:p>
        </w:tc>
      </w:tr>
      <w:tr xmlns:wp14="http://schemas.microsoft.com/office/word/2010/wordml" w:rsidR="00776443" w:rsidTr="3CDD4352" w14:paraId="44C063BA" wp14:textId="77777777">
        <w:tblPrEx>
          <w:tblCellMar>
            <w:top w:w="0" w:type="dxa"/>
            <w:bottom w:w="0" w:type="dxa"/>
          </w:tblCellMar>
        </w:tblPrEx>
        <w:tc>
          <w:tcPr>
            <w:tcW w:w="1702" w:type="dxa"/>
            <w:tcMar/>
          </w:tcPr>
          <w:p w:rsidR="00776443" w:rsidP="3CDD4352" w:rsidRDefault="003A2551" w14:paraId="227DB320" wp14:textId="77777777">
            <w:pPr>
              <w:pStyle w:val="Sinttulo"/>
              <w:jc w:val="right"/>
              <w:rPr>
                <w:sz w:val="22"/>
                <w:szCs w:val="22"/>
              </w:rPr>
            </w:pPr>
            <w:r w:rsidRPr="3CDD4352" w:rsidR="003A2551">
              <w:rPr>
                <w:sz w:val="20"/>
                <w:szCs w:val="20"/>
              </w:rPr>
              <w:t>pretensiones</w:t>
            </w:r>
          </w:p>
        </w:tc>
        <w:tc>
          <w:tcPr>
            <w:tcW w:w="7619" w:type="dxa"/>
            <w:gridSpan w:val="2"/>
            <w:tcMar/>
          </w:tcPr>
          <w:p w:rsidR="00776443" w:rsidRDefault="00776443" w14:paraId="0856FA0F" wp14:textId="77777777">
            <w:pPr>
              <w:pStyle w:val="Objetivo"/>
              <w:jc w:val="left"/>
              <w:rPr>
                <w:i/>
              </w:rPr>
            </w:pPr>
            <w:r>
              <w:rPr>
                <w:i/>
              </w:rPr>
              <w:t xml:space="preserve">Estoy interesado en puestos de </w:t>
            </w:r>
            <w:r>
              <w:rPr>
                <w:b/>
                <w:i/>
              </w:rPr>
              <w:t>Analista Programador Experto</w:t>
            </w:r>
            <w:r>
              <w:rPr>
                <w:i/>
              </w:rPr>
              <w:t xml:space="preserve"> con desarrollos en lenguaje </w:t>
            </w:r>
            <w:r>
              <w:rPr>
                <w:b/>
                <w:i/>
              </w:rPr>
              <w:t>C/C++</w:t>
            </w:r>
            <w:r w:rsidR="000C4952">
              <w:rPr>
                <w:i/>
              </w:rPr>
              <w:t>.</w:t>
            </w:r>
          </w:p>
          <w:p w:rsidR="00BB11A0" w:rsidP="007E0B07" w:rsidRDefault="00D93485" w14:paraId="40BEFCD4" wp14:textId="77777777">
            <w:pPr>
              <w:pStyle w:val="Textoindependiente"/>
            </w:pPr>
            <w:r w:rsidR="00D93485">
              <w:rPr/>
              <w:t>Interesado en proyectos realmente tecnológicos, y en seguir aprendiendo.</w:t>
            </w:r>
          </w:p>
          <w:p w:rsidR="30EF1A4E" w:rsidP="3CDD4352" w:rsidRDefault="30EF1A4E" w14:paraId="38DD544B" w14:textId="463D54E3">
            <w:pPr>
              <w:pStyle w:val="Textoindependiente"/>
            </w:pPr>
            <w:r w:rsidR="30EF1A4E">
              <w:rPr/>
              <w:t>Proyectos relacionados con tratamiento y generación de imág</w:t>
            </w:r>
            <w:r w:rsidR="2B9646BA">
              <w:rPr/>
              <w:t>enes 3D o 2D. Muy interesado en entrar en el mercado de los videojuegos. O proyectos relacionados</w:t>
            </w:r>
            <w:r w:rsidR="3F8DF726">
              <w:rPr/>
              <w:t xml:space="preserve"> con aplicaciones de dispositivos móviles. O quizás proyectos relacionados con el control y comuni</w:t>
            </w:r>
            <w:r w:rsidR="5FED54FC">
              <w:rPr/>
              <w:t>cación de satélites.</w:t>
            </w:r>
          </w:p>
          <w:p w:rsidR="5FED54FC" w:rsidP="3CDD4352" w:rsidRDefault="5FED54FC" w14:paraId="68648EE3" w14:textId="7A44500C">
            <w:pPr>
              <w:pStyle w:val="Textoindependiente"/>
            </w:pPr>
            <w:r w:rsidR="5FED54FC">
              <w:rPr/>
              <w:t>Realicé por ello cursos online:</w:t>
            </w:r>
          </w:p>
          <w:p w:rsidR="5FED54FC" w:rsidP="3CDD4352" w:rsidRDefault="5FED54FC" w14:paraId="12254DF3" w14:textId="50B5D1A9">
            <w:pPr>
              <w:pStyle w:val="Textoindependiente"/>
              <w:numPr>
                <w:ilvl w:val="0"/>
                <w:numId w:val="15"/>
              </w:numPr>
              <w:rPr/>
            </w:pPr>
            <w:r w:rsidR="5FED54FC">
              <w:rPr/>
              <w:t>Gestión de Proyectos de Videojuegos.</w:t>
            </w:r>
          </w:p>
          <w:p w:rsidR="5FED54FC" w:rsidP="3CDD4352" w:rsidRDefault="5FED54FC" w14:paraId="407CA025" w14:textId="24DAF90D">
            <w:pPr>
              <w:pStyle w:val="Textoindependiente"/>
              <w:numPr>
                <w:ilvl w:val="0"/>
                <w:numId w:val="15"/>
              </w:numPr>
              <w:rPr/>
            </w:pPr>
            <w:r w:rsidR="5FED54FC">
              <w:rPr/>
              <w:t>Desarrollo de Aplicaciones para Dispositivos Móviles.</w:t>
            </w:r>
          </w:p>
          <w:p w:rsidR="5FED54FC" w:rsidP="3CDD4352" w:rsidRDefault="5FED54FC" w14:paraId="77433972" w14:textId="5BA87050">
            <w:pPr>
              <w:pStyle w:val="Textoindependiente"/>
              <w:ind w:left="0"/>
            </w:pPr>
            <w:r w:rsidR="5FED54FC">
              <w:rPr/>
              <w:t>Los dos impartidos por Deusto Formación, con notas de 9.9 y 9.8. Destaco las nota</w:t>
            </w:r>
            <w:r w:rsidR="4B707B97">
              <w:rPr/>
              <w:t>s para señalar no mis posibles conocimientos sino mi actitud.</w:t>
            </w:r>
          </w:p>
          <w:p w:rsidRPr="000C4952" w:rsidR="00FB5B29" w:rsidP="00FB5B29" w:rsidRDefault="00FB5B29" w14:paraId="4DD0830C" wp14:textId="437FF072">
            <w:pPr>
              <w:pStyle w:val="Textoindependiente"/>
            </w:pPr>
            <w:r w:rsidRPr="3CDD4352" w:rsidR="00FB5B29">
              <w:rPr>
                <w:b w:val="1"/>
                <w:bCs w:val="1"/>
              </w:rPr>
              <w:t>Quiero apasionarme con lo que hago, y por ello no busco un proyecto cualquiera</w:t>
            </w:r>
            <w:r w:rsidR="00FB5B29">
              <w:rPr/>
              <w:t>.</w:t>
            </w:r>
          </w:p>
          <w:p w:rsidRPr="000C4952" w:rsidR="00FB5B29" w:rsidP="3CDD4352" w:rsidRDefault="00FB5B29" w14:paraId="06B14F50" wp14:textId="3AFBA516">
            <w:pPr>
              <w:pStyle w:val="Textoindependiente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CDD4352" w:rsidTr="3CDD4352" w14:paraId="37A5B50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02" w:type="dxa"/>
            <w:tcMar/>
          </w:tcPr>
          <w:p w:rsidR="3CDD4352" w:rsidP="3CDD4352" w:rsidRDefault="3CDD4352" w14:paraId="29249752" w14:textId="7C56AFC5">
            <w:pPr>
              <w:pStyle w:val="Sinttulo"/>
              <w:jc w:val="right"/>
              <w:rPr>
                <w:sz w:val="20"/>
                <w:szCs w:val="20"/>
              </w:rPr>
            </w:pPr>
          </w:p>
        </w:tc>
        <w:tc>
          <w:tcPr>
            <w:tcW w:w="7619" w:type="dxa"/>
            <w:gridSpan w:val="2"/>
            <w:tcMar/>
          </w:tcPr>
          <w:p w:rsidR="3CDD4352" w:rsidP="3CDD4352" w:rsidRDefault="3CDD4352" w14:paraId="7686A341" w14:textId="6EFA9B65">
            <w:pPr>
              <w:pStyle w:val="Objetivo"/>
              <w:jc w:val="left"/>
              <w:rPr>
                <w:i w:val="1"/>
                <w:iCs w:val="1"/>
              </w:rPr>
            </w:pPr>
          </w:p>
        </w:tc>
      </w:tr>
    </w:tbl>
    <w:p xmlns:wp14="http://schemas.microsoft.com/office/word/2010/wordml" w:rsidR="009E17B6" w:rsidRDefault="009E17B6" w14:paraId="0A37501D" wp14:textId="77777777">
      <w:pPr>
        <w:rPr>
          <w:caps/>
        </w:rPr>
      </w:pPr>
    </w:p>
    <w:p xmlns:wp14="http://schemas.microsoft.com/office/word/2010/wordml" w:rsidR="00776443" w:rsidRDefault="009D4AA7" w14:paraId="5DAB6C7B" wp14:textId="7777777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5"/>
        <w:gridCol w:w="7087"/>
      </w:tblGrid>
      <w:tr xmlns:wp14="http://schemas.microsoft.com/office/word/2010/wordml" w:rsidR="00776443" w:rsidTr="2B460D52" w14:paraId="6C31B65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  <w:tcMar/>
          </w:tcPr>
          <w:p w:rsidR="00776443" w:rsidRDefault="00776443" w14:paraId="22535DCE" wp14:textId="77777777">
            <w:pPr>
              <w:pStyle w:val="Ttulodeseccin"/>
            </w:pPr>
            <w:r>
              <w:t>Experiencia</w:t>
            </w:r>
          </w:p>
        </w:tc>
      </w:tr>
      <w:tr xmlns:wp14="http://schemas.microsoft.com/office/word/2010/wordml" w:rsidR="00423852" w:rsidTr="2B460D52" w14:paraId="742A18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423852" w:rsidRDefault="00423852" w14:paraId="45983005" wp14:textId="77777777">
            <w:pPr>
              <w:pStyle w:val="Ttulodeseccin"/>
            </w:pPr>
            <w:r>
              <w:t>(---)</w:t>
            </w:r>
          </w:p>
        </w:tc>
        <w:tc>
          <w:tcPr>
            <w:tcW w:w="7087" w:type="dxa"/>
            <w:tcMar/>
          </w:tcPr>
          <w:p w:rsidR="00423852" w:rsidRDefault="00423852" w14:paraId="02EB378F" wp14:textId="77777777"/>
          <w:p w:rsidR="008F6144" w:rsidRDefault="008F6144" w14:paraId="57F6C786" wp14:textId="77777777">
            <w:r>
              <w:t xml:space="preserve">Buscando a vuestra Empresa. </w:t>
            </w:r>
          </w:p>
        </w:tc>
      </w:tr>
      <w:tr w:rsidR="2B460D52" w:rsidTr="2B460D52" w14:paraId="59993FEC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2"/>
            <w:tcMar/>
          </w:tcPr>
          <w:p w:rsidR="591BC1A2" w:rsidP="2B460D52" w:rsidRDefault="591BC1A2" w14:paraId="4041BF62" w14:textId="2B6ED447">
            <w:pPr>
              <w:pStyle w:val="Ttulodeseccin"/>
            </w:pPr>
            <w:r w:rsidR="591BC1A2">
              <w:rPr/>
              <w:t>AYesa</w:t>
            </w:r>
          </w:p>
        </w:tc>
        <w:tc>
          <w:tcPr>
            <w:tcW w:w="7087" w:type="dxa"/>
            <w:tcMar/>
          </w:tcPr>
          <w:p w:rsidR="2B460D52" w:rsidP="2B460D52" w:rsidRDefault="2B460D52" w14:paraId="03477158" w14:textId="0746D3AB">
            <w:pPr>
              <w:pStyle w:val="Normal"/>
            </w:pPr>
          </w:p>
          <w:p w:rsidR="591BC1A2" w:rsidP="2B460D52" w:rsidRDefault="591BC1A2" w14:paraId="3B28AFDB" w14:textId="00AF30DB">
            <w:pPr>
              <w:pStyle w:val="Normal"/>
            </w:pPr>
            <w:r w:rsidR="591BC1A2">
              <w:rPr/>
              <w:t>(</w:t>
            </w:r>
            <w:r w:rsidR="591BC1A2">
              <w:rPr/>
              <w:t>Febrero</w:t>
            </w:r>
            <w:r w:rsidR="591BC1A2">
              <w:rPr/>
              <w:t xml:space="preserve"> 2025 / Julio de 2025)</w:t>
            </w:r>
          </w:p>
          <w:p w:rsidR="2E774E22" w:rsidP="2B460D52" w:rsidRDefault="2E774E22" w14:paraId="47CB9AD5" w14:textId="431F4443">
            <w:pPr>
              <w:pStyle w:val="Normal"/>
            </w:pPr>
            <w:r w:rsidR="2E774E22">
              <w:rPr/>
              <w:t>(</w:t>
            </w:r>
            <w:r w:rsidR="591BC1A2">
              <w:rPr/>
              <w:t>Cliente INTA)</w:t>
            </w:r>
          </w:p>
          <w:p w:rsidR="591BC1A2" w:rsidP="2B460D52" w:rsidRDefault="591BC1A2" w14:paraId="1BA7606B" w14:textId="5E214B63">
            <w:pPr>
              <w:pStyle w:val="Normal"/>
            </w:pPr>
            <w:r w:rsidR="591BC1A2">
              <w:rPr/>
              <w:t xml:space="preserve">Construcción de protocolo de comunicaciones VMF </w:t>
            </w:r>
            <w:r w:rsidR="53F1D35D">
              <w:rPr/>
              <w:t>entre unidades tácticas.</w:t>
            </w:r>
          </w:p>
          <w:p w:rsidR="53F1D35D" w:rsidP="2B460D52" w:rsidRDefault="53F1D35D" w14:paraId="4C67725C" w14:textId="1C9BD739">
            <w:pPr>
              <w:pStyle w:val="Normal"/>
            </w:pPr>
            <w:r w:rsidR="53F1D35D">
              <w:rPr/>
              <w:t>Visual Studio 2022, C#.</w:t>
            </w:r>
          </w:p>
        </w:tc>
      </w:tr>
      <w:tr xmlns:wp14="http://schemas.microsoft.com/office/word/2010/wordml" w:rsidR="00297206" w:rsidTr="2B460D52" w14:paraId="1581C89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297206" w:rsidRDefault="006F09A5" w14:paraId="1911B0F2" wp14:textId="77777777">
            <w:pPr>
              <w:pStyle w:val="Ttulodeseccin"/>
            </w:pPr>
            <w:r>
              <w:t>FULL-ON-NET</w:t>
            </w:r>
          </w:p>
        </w:tc>
        <w:tc>
          <w:tcPr>
            <w:tcW w:w="7087" w:type="dxa"/>
            <w:tcMar/>
          </w:tcPr>
          <w:p w:rsidR="2B460D52" w:rsidP="2B460D52" w:rsidRDefault="2B460D52" w14:paraId="5EE8FC0F" w14:textId="50005578">
            <w:pPr>
              <w:pStyle w:val="Normal"/>
            </w:pPr>
          </w:p>
          <w:p w:rsidR="00297206" w:rsidRDefault="00297206" w14:paraId="53BDBC57" wp14:textId="77777777">
            <w:r>
              <w:t>(</w:t>
            </w:r>
            <w:r w:rsidR="006F09A5">
              <w:t>Agosto</w:t>
            </w:r>
            <w:r>
              <w:t xml:space="preserve"> de 202</w:t>
            </w:r>
            <w:r w:rsidR="00DF3A53">
              <w:t>3</w:t>
            </w:r>
            <w:r>
              <w:t xml:space="preserve"> / </w:t>
            </w:r>
            <w:r w:rsidR="00423852">
              <w:t>Julio de 2024</w:t>
            </w:r>
            <w:r>
              <w:t>)</w:t>
            </w:r>
          </w:p>
          <w:p w:rsidR="006F09A5" w:rsidRDefault="006F09A5" w14:paraId="0A226B55" wp14:textId="77777777">
            <w:r>
              <w:t>(Cliente Telefónica-Movistar)</w:t>
            </w:r>
          </w:p>
          <w:p w:rsidR="006F09A5" w:rsidRDefault="006F09A5" w14:paraId="50545A73" wp14:textId="77777777">
            <w:r>
              <w:t>Descodificadores MoviStar.</w:t>
            </w:r>
          </w:p>
          <w:p w:rsidR="006F09A5" w:rsidRDefault="006F09A5" w14:paraId="0434F9D4" wp14:textId="77777777">
            <w:r>
              <w:t>Generación-reproducción de imágenes de video por Streaming.</w:t>
            </w:r>
          </w:p>
          <w:p w:rsidR="00297206" w:rsidRDefault="00297206" w14:paraId="575F3484" wp14:textId="77777777">
            <w:r>
              <w:t>C/C++, Visual Code</w:t>
            </w:r>
            <w:r w:rsidR="00DF3A53">
              <w:t>, Linux Github</w:t>
            </w:r>
          </w:p>
          <w:p w:rsidR="006F09A5" w:rsidRDefault="006F09A5" w14:paraId="5A39BBE3" wp14:textId="77777777"/>
          <w:p w:rsidR="00297206" w:rsidP="00DF3A53" w:rsidRDefault="00297206" w14:paraId="41C8F396" wp14:textId="77777777"/>
        </w:tc>
      </w:tr>
      <w:tr xmlns:wp14="http://schemas.microsoft.com/office/word/2010/wordml" w:rsidR="00DF3A53" w:rsidTr="2B460D52" w14:paraId="26828E2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DF3A53" w:rsidRDefault="00DF3A53" w14:paraId="4FE1608D" wp14:textId="77777777">
            <w:pPr>
              <w:pStyle w:val="Ttulodeseccin"/>
            </w:pPr>
            <w:r>
              <w:t>oesia-TECNOBIT</w:t>
            </w:r>
          </w:p>
        </w:tc>
        <w:tc>
          <w:tcPr>
            <w:tcW w:w="7087" w:type="dxa"/>
            <w:tcMar/>
          </w:tcPr>
          <w:p w:rsidR="00DF3A53" w:rsidP="006F09A5" w:rsidRDefault="00DF3A53" w14:paraId="663C8696" wp14:textId="77777777">
            <w:pPr>
              <w:tabs>
                <w:tab w:val="left" w:pos="3888"/>
              </w:tabs>
            </w:pPr>
            <w:r>
              <w:t xml:space="preserve">(Julio de 2021 / </w:t>
            </w:r>
            <w:r w:rsidR="006F09A5">
              <w:t xml:space="preserve">Fin de proyecto: </w:t>
            </w:r>
            <w:r>
              <w:t>Noviembre de 2022)</w:t>
            </w:r>
            <w:r w:rsidR="006F09A5">
              <w:tab/>
            </w:r>
          </w:p>
          <w:p w:rsidR="00DF3A53" w:rsidP="00DF3A53" w:rsidRDefault="00DF3A53" w14:paraId="42A9A8AE" wp14:textId="77777777">
            <w:r>
              <w:t>Proyecto IRST. Desarrollo del proyecto. Linux – FPGA/Petalinux C/C++.</w:t>
            </w:r>
          </w:p>
          <w:p w:rsidR="00DF3A53" w:rsidP="00DF3A53" w:rsidRDefault="00DF3A53" w14:paraId="70958FAB" wp14:textId="77777777">
            <w:r>
              <w:t>Comunicación Procesos vía DDS.</w:t>
            </w:r>
          </w:p>
          <w:p w:rsidR="00DF3A53" w:rsidP="00DF3A53" w:rsidRDefault="00DF3A53" w14:paraId="0458ACCB" wp14:textId="77777777">
            <w:r>
              <w:t>Desarrollo del Visual: Frontend con OpenGL/CoreAVI</w:t>
            </w:r>
          </w:p>
          <w:p w:rsidR="00DF3A53" w:rsidP="00DF3A53" w:rsidRDefault="00DF3A53" w14:paraId="5C867F9B" wp14:textId="77777777">
            <w:r>
              <w:t>C/C++, Visual Code, + SVN.</w:t>
            </w:r>
          </w:p>
          <w:p w:rsidR="00DF3A53" w:rsidP="00DF3A53" w:rsidRDefault="00DF3A53" w14:paraId="23AC1964" wp14:textId="77777777">
            <w:r>
              <w:t>Visual Studio 2019, 2022.</w:t>
            </w:r>
          </w:p>
        </w:tc>
      </w:tr>
      <w:tr xmlns:wp14="http://schemas.microsoft.com/office/word/2010/wordml" w:rsidR="00776443" w:rsidTr="2B460D52" w14:paraId="7381FE29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7A080A" w:rsidRDefault="004B431B" w14:paraId="3AF9EE46" wp14:textId="77777777">
            <w:pPr>
              <w:pStyle w:val="Sinttulo"/>
            </w:pPr>
            <w:r>
              <w:t>INDRa</w:t>
            </w:r>
          </w:p>
          <w:p w:rsidR="00776443" w:rsidRDefault="007A080A" w14:paraId="166DBC7A" wp14:textId="77777777">
            <w:pPr>
              <w:pStyle w:val="Sinttulo"/>
            </w:pPr>
            <w:r>
              <w:t>(</w:t>
            </w:r>
            <w:r w:rsidR="00F3079F">
              <w:t xml:space="preserve">Desde </w:t>
            </w:r>
            <w:r>
              <w:t>marzo 2005)</w:t>
            </w:r>
          </w:p>
        </w:tc>
        <w:tc>
          <w:tcPr>
            <w:tcW w:w="7162" w:type="dxa"/>
            <w:gridSpan w:val="2"/>
            <w:tcMar/>
          </w:tcPr>
          <w:p w:rsidR="001D7C0B" w:rsidP="004B431B" w:rsidRDefault="001D7C0B" w14:paraId="72A3D3EC" wp14:textId="77777777">
            <w:pPr>
              <w:pStyle w:val="Logro"/>
              <w:numPr>
                <w:ilvl w:val="0"/>
                <w:numId w:val="0"/>
              </w:numPr>
            </w:pPr>
          </w:p>
          <w:p w:rsidR="00AA2C72" w:rsidP="004B431B" w:rsidRDefault="007E0B07" w14:paraId="4D67B3B6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020399">
              <w:t>Septiembre</w:t>
            </w:r>
            <w:r w:rsidR="00FF4468">
              <w:t xml:space="preserve"> 2016</w:t>
            </w:r>
            <w:r w:rsidR="00020399">
              <w:t>/</w:t>
            </w:r>
            <w:r w:rsidR="009D4AA7">
              <w:t xml:space="preserve"> </w:t>
            </w:r>
            <w:r w:rsidR="00FF4468">
              <w:t>Febrero 2021</w:t>
            </w:r>
            <w:r>
              <w:t>)</w:t>
            </w:r>
          </w:p>
          <w:p w:rsidR="009D4AA7" w:rsidP="004B431B" w:rsidRDefault="009D4AA7" w14:paraId="197F4972" wp14:textId="7C2B0360">
            <w:pPr>
              <w:pStyle w:val="Logro"/>
              <w:numPr>
                <w:ilvl w:val="0"/>
                <w:numId w:val="0"/>
              </w:numPr>
            </w:pPr>
            <w:r w:rsidR="009D4AA7">
              <w:rPr/>
              <w:t xml:space="preserve">Departamento de </w:t>
            </w:r>
            <w:r w:rsidRPr="2B460D52" w:rsidR="009D4AA7">
              <w:rPr>
                <w:b w:val="1"/>
                <w:bCs w:val="1"/>
              </w:rPr>
              <w:t>Ciberseguridad</w:t>
            </w:r>
            <w:r w:rsidR="009D4AA7">
              <w:rPr/>
              <w:t>:</w:t>
            </w:r>
          </w:p>
          <w:p w:rsidR="00F3079F" w:rsidP="004B431B" w:rsidRDefault="00FF4468" w14:paraId="2C336128" wp14:textId="77777777">
            <w:pPr>
              <w:pStyle w:val="Logro"/>
              <w:numPr>
                <w:ilvl w:val="0"/>
                <w:numId w:val="0"/>
              </w:numPr>
            </w:pPr>
            <w:r>
              <w:t>I</w:t>
            </w:r>
            <w:r w:rsidR="00E9653E">
              <w:t xml:space="preserve">ntegración sistema de paso automático de frontera, Sistemas ABC, para el aeropuerto Fiumicino en </w:t>
            </w:r>
            <w:r w:rsidR="000C499B">
              <w:t>R</w:t>
            </w:r>
            <w:r w:rsidR="00E9653E">
              <w:t>oma. Hace un año</w:t>
            </w:r>
            <w:r w:rsidR="00F3079F">
              <w:t xml:space="preserve"> est</w:t>
            </w:r>
            <w:r w:rsidR="00E9653E">
              <w:t>ába</w:t>
            </w:r>
            <w:r w:rsidR="00F3079F">
              <w:t xml:space="preserve">mos instalando </w:t>
            </w:r>
            <w:r w:rsidR="00E9653E">
              <w:t>el prototipo</w:t>
            </w:r>
            <w:r w:rsidR="00F3079F">
              <w:t>.</w:t>
            </w:r>
          </w:p>
          <w:p w:rsidR="009D4AA7" w:rsidP="004B431B" w:rsidRDefault="009D4AA7" w14:paraId="6F0F7CD1" wp14:textId="77777777">
            <w:pPr>
              <w:pStyle w:val="Logro"/>
              <w:numPr>
                <w:ilvl w:val="0"/>
                <w:numId w:val="0"/>
              </w:numPr>
            </w:pPr>
            <w:r w:rsidRPr="00F3079F">
              <w:rPr>
                <w:color w:val="0070C0"/>
              </w:rPr>
              <w:t>Hemos Instalado los Pasos Automáticos de Frontera</w:t>
            </w:r>
            <w:r w:rsidR="00F3079F">
              <w:rPr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</w:t>
            </w:r>
            <w:r w:rsidRPr="00F3079F">
              <w:rPr>
                <w:b/>
                <w:color w:val="0070C0"/>
              </w:rPr>
              <w:t>Sistema ABC</w:t>
            </w:r>
            <w:r w:rsidR="00F3079F">
              <w:rPr>
                <w:b/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en los aeropuertos de Madrid, Málaga e Ibiza</w:t>
            </w:r>
            <w:r w:rsidR="00F3079F">
              <w:t>.</w:t>
            </w:r>
          </w:p>
          <w:p w:rsidR="009D4AA7" w:rsidP="004B431B" w:rsidRDefault="009D4AA7" w14:paraId="0E3DB257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Dactilar.</w:t>
            </w:r>
          </w:p>
          <w:p w:rsidR="009D4AA7" w:rsidP="004B431B" w:rsidRDefault="009D4AA7" w14:paraId="0CB4354A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Facial.</w:t>
            </w:r>
          </w:p>
          <w:p w:rsidR="009D4AA7" w:rsidP="004B431B" w:rsidRDefault="009D4AA7" w14:paraId="69C75632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las puertas de las esclusas y las semi-esclusas del Sistema ABC: pasos automáticos de frontera.</w:t>
            </w:r>
          </w:p>
          <w:p w:rsidR="009D4AA7" w:rsidP="004B431B" w:rsidRDefault="00F3079F" w14:paraId="19047E5E" wp14:textId="77777777">
            <w:pPr>
              <w:pStyle w:val="Logro"/>
              <w:numPr>
                <w:ilvl w:val="0"/>
                <w:numId w:val="0"/>
              </w:numPr>
            </w:pPr>
            <w:r>
              <w:t>Entorno</w:t>
            </w:r>
            <w:r w:rsidR="000058D3">
              <w:t>s</w:t>
            </w:r>
            <w:r>
              <w:t xml:space="preserve"> de d</w:t>
            </w:r>
            <w:r w:rsidR="009D4AA7">
              <w:t>esarrollo</w:t>
            </w:r>
            <w:r w:rsidR="000058D3">
              <w:t>:</w:t>
            </w:r>
            <w:r w:rsidR="009D4AA7">
              <w:t xml:space="preserve"> Visual Studio 2015, con C#, con C++ recompilación de las librerías </w:t>
            </w:r>
            <w:r w:rsidRPr="00B238D8" w:rsidR="009D4AA7">
              <w:rPr>
                <w:b/>
              </w:rPr>
              <w:t>MRTD</w:t>
            </w:r>
            <w:r w:rsidR="009D4AA7">
              <w:t>s: htpcom, mrtdcom, pasecom, viscom.</w:t>
            </w:r>
            <w:r>
              <w:t xml:space="preserve"> Librerias necesarias para la lectura de los chips de pasaportes.</w:t>
            </w:r>
          </w:p>
          <w:p w:rsidR="000058D3" w:rsidP="004B431B" w:rsidRDefault="000058D3" w14:paraId="3583732E" wp14:textId="77777777">
            <w:pPr>
              <w:pStyle w:val="Logro"/>
              <w:numPr>
                <w:ilvl w:val="0"/>
                <w:numId w:val="0"/>
              </w:numPr>
            </w:pPr>
            <w:r>
              <w:t>(Pendientes de pasar Visual Studio 2019)</w:t>
            </w:r>
          </w:p>
          <w:p w:rsidR="00AA2C72" w:rsidP="004B431B" w:rsidRDefault="00AA2C72" w14:paraId="0D0B940D" wp14:textId="77777777">
            <w:pPr>
              <w:pStyle w:val="Logro"/>
              <w:numPr>
                <w:ilvl w:val="0"/>
                <w:numId w:val="0"/>
              </w:numPr>
            </w:pPr>
          </w:p>
          <w:p w:rsidR="007E0B07" w:rsidP="004B431B" w:rsidRDefault="00AA2C72" w14:paraId="546BF5DD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(Febrero 2015 – Septiembre 2016) </w:t>
            </w:r>
            <w:r w:rsidR="007E0B07">
              <w:t xml:space="preserve">Área de Industria. Cliente LOGISTA. Mantenimiento sistema </w:t>
            </w:r>
            <w:r w:rsidRPr="007E0B07" w:rsidR="007E0B07">
              <w:rPr>
                <w:b/>
              </w:rPr>
              <w:t>TPV</w:t>
            </w:r>
            <w:r w:rsidR="007E0B07">
              <w:t>, recargas tarjetas Transporte y tarjetas Teléfonía.</w:t>
            </w:r>
          </w:p>
          <w:p w:rsidR="007E0B07" w:rsidP="004B431B" w:rsidRDefault="007E0B07" w14:paraId="01B9FAD0" wp14:textId="77777777">
            <w:pPr>
              <w:pStyle w:val="Logro"/>
              <w:numPr>
                <w:ilvl w:val="0"/>
                <w:numId w:val="0"/>
              </w:numPr>
            </w:pPr>
            <w:r>
              <w:t>Terminales Ingénico.</w:t>
            </w:r>
          </w:p>
          <w:p w:rsidR="007E0B07" w:rsidP="004B431B" w:rsidRDefault="007E0B07" w14:paraId="1B4B7A00" wp14:textId="77777777">
            <w:pPr>
              <w:pStyle w:val="Logro"/>
              <w:numPr>
                <w:ilvl w:val="0"/>
                <w:numId w:val="0"/>
              </w:numPr>
            </w:pPr>
            <w:r w:rsidRPr="007E0B07">
              <w:t xml:space="preserve">C/C++, </w:t>
            </w:r>
            <w:r w:rsidR="00AA2C72">
              <w:t>sobre</w:t>
            </w:r>
            <w:r w:rsidRPr="007E0B07">
              <w:t xml:space="preserve"> terminales Sagem, Xacom, para recarga de tarjetas Transporte y tarjetas de Tel</w:t>
            </w:r>
            <w:r>
              <w:t>éfonía</w:t>
            </w:r>
            <w:r w:rsidRPr="007E0B07">
              <w:t>.</w:t>
            </w:r>
            <w:r w:rsidRPr="009C5008" w:rsidR="00AA2C72">
              <w:t xml:space="preserve"> </w:t>
            </w:r>
            <w:r w:rsidRPr="009C5008">
              <w:t>Eclipse, NetBeans y Visual Studio.</w:t>
            </w:r>
          </w:p>
          <w:p w:rsidRPr="009C5008" w:rsidR="00AA2C72" w:rsidP="004B431B" w:rsidRDefault="00AA2C72" w14:paraId="0B1C0CC3" wp14:textId="77777777">
            <w:pPr>
              <w:pStyle w:val="Logro"/>
              <w:numPr>
                <w:ilvl w:val="0"/>
                <w:numId w:val="0"/>
              </w:numPr>
            </w:pPr>
            <w:r>
              <w:t>C#, servicios centrales de recarga de telefonía.</w:t>
            </w:r>
          </w:p>
          <w:p w:rsidRPr="009C5008" w:rsidR="007E0B07" w:rsidP="004B431B" w:rsidRDefault="007E0B07" w14:paraId="0E27B00A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BBFAAA3" wp14:textId="77777777">
            <w:pPr>
              <w:pStyle w:val="Logro"/>
              <w:numPr>
                <w:ilvl w:val="0"/>
                <w:numId w:val="0"/>
              </w:numPr>
            </w:pPr>
            <w:r w:rsidRPr="00BB11A0">
              <w:t>(</w:t>
            </w:r>
            <w:r w:rsidR="009C5008">
              <w:t>Agosto</w:t>
            </w:r>
            <w:r w:rsidRPr="00BB11A0">
              <w:t xml:space="preserve"> 2014</w:t>
            </w:r>
            <w:r w:rsidR="007E0B07">
              <w:t xml:space="preserve"> – Febrero 2015</w:t>
            </w:r>
            <w:r w:rsidRPr="00BB11A0">
              <w:t>) Departamento de Transportes: Sistemas NAUTA de control de tráfico de autobuses</w:t>
            </w:r>
            <w:r w:rsidR="00A244F7">
              <w:t>:</w:t>
            </w:r>
            <w:r w:rsidR="009C5008">
              <w:t xml:space="preserve"> Sistema Linux que se utiliza en todos los auntobuses de los clientes finales para el control del tráfico de pasajeros y tráfico de </w:t>
            </w:r>
            <w:r w:rsidR="00801C7E">
              <w:t xml:space="preserve">toda las red de </w:t>
            </w:r>
            <w:r w:rsidR="009C5008">
              <w:t>autobuses.</w:t>
            </w:r>
          </w:p>
          <w:p w:rsidRPr="00BB11A0" w:rsidR="007E0B07" w:rsidP="004B431B" w:rsidRDefault="007E0B07" w14:paraId="60061E4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F901149" wp14:textId="77777777">
            <w:pPr>
              <w:pStyle w:val="Logro"/>
              <w:numPr>
                <w:ilvl w:val="0"/>
                <w:numId w:val="0"/>
              </w:numPr>
            </w:pPr>
            <w:r>
              <w:t>(Agosto 2013 – Julio 2014) Sistemas de Cajas de Carrefour. Control y mantenimiento central de las TPV.</w:t>
            </w:r>
          </w:p>
          <w:p w:rsidR="00BB11A0" w:rsidP="004B431B" w:rsidRDefault="00BB11A0" w14:paraId="44EAFD9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20A5D8A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(Noviembre 2010 – Julio 2013) </w:t>
            </w:r>
            <w:r w:rsidR="009C414D">
              <w:rPr>
                <w:b/>
              </w:rPr>
              <w:t>Departamento de Simulación – Visuales.</w:t>
            </w:r>
          </w:p>
          <w:p w:rsidR="00E9653E" w:rsidP="004B431B" w:rsidRDefault="00E9653E" w14:paraId="577A5D0E" wp14:textId="77777777">
            <w:pPr>
              <w:pStyle w:val="Logro"/>
              <w:numPr>
                <w:ilvl w:val="0"/>
                <w:numId w:val="0"/>
              </w:numPr>
            </w:pPr>
            <w:r>
              <w:t>Simuladores de Helicópteros del ejército de tierra Famet: Cheenook, Cougar, Bell 205.</w:t>
            </w:r>
          </w:p>
          <w:p w:rsidR="00BB11A0" w:rsidP="004B431B" w:rsidRDefault="00BB11A0" w14:paraId="2AC58928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del motor visual INVIS.</w:t>
            </w:r>
          </w:p>
          <w:p w:rsidRPr="00BB11A0" w:rsidR="00BB11A0" w:rsidP="004B431B" w:rsidRDefault="00BB11A0" w14:paraId="4D28990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Pr="00BB11A0">
              <w:rPr>
                <w:b/>
              </w:rPr>
              <w:t>VS 2008</w:t>
            </w:r>
            <w:r>
              <w:t xml:space="preserve">, </w:t>
            </w:r>
            <w:r w:rsidRPr="00BB11A0">
              <w:rPr>
                <w:b/>
              </w:rPr>
              <w:t>VS 2010</w:t>
            </w:r>
            <w:r>
              <w:t xml:space="preserve">, </w:t>
            </w:r>
            <w:r w:rsidRPr="00BB11A0">
              <w:rPr>
                <w:b/>
              </w:rPr>
              <w:t>C/C++</w:t>
            </w:r>
            <w:r>
              <w:t xml:space="preserve">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  <w:r w:rsidR="00AA2C72">
              <w:t>.</w:t>
            </w:r>
          </w:p>
          <w:p w:rsidR="00BB11A0" w:rsidP="004B431B" w:rsidRDefault="00BB11A0" w14:paraId="4B94D5A5" wp14:textId="77777777">
            <w:pPr>
              <w:pStyle w:val="Logro"/>
              <w:numPr>
                <w:ilvl w:val="0"/>
                <w:numId w:val="0"/>
              </w:numPr>
            </w:pPr>
          </w:p>
          <w:p w:rsidR="000B70CD" w:rsidP="004B431B" w:rsidRDefault="00AA2C72" w14:paraId="6B45CD8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(Marzo 2009 – Noviembre 2010) </w:t>
            </w:r>
            <w:r w:rsidR="000B70CD">
              <w:t>Proyecto TOYRA.</w:t>
            </w:r>
            <w:r w:rsidR="005C2F8B">
              <w:t xml:space="preserve"> </w:t>
            </w:r>
            <w:r w:rsidRPr="00DF7710" w:rsidR="005C2F8B">
              <w:rPr>
                <w:b/>
              </w:rPr>
              <w:t>Motor 3D</w:t>
            </w:r>
            <w:r w:rsidR="005C2F8B">
              <w:t xml:space="preserve"> para la visualización </w:t>
            </w:r>
            <w:r w:rsidR="004E286E">
              <w:t xml:space="preserve">de ejercicios de </w:t>
            </w:r>
            <w:r w:rsidRPr="00DF7710" w:rsidR="004E286E">
              <w:rPr>
                <w:b/>
              </w:rPr>
              <w:t xml:space="preserve">rehabilitación </w:t>
            </w:r>
            <w:r>
              <w:rPr>
                <w:b/>
              </w:rPr>
              <w:t>para</w:t>
            </w:r>
            <w:r w:rsidRPr="00DF7710" w:rsidR="004E286E">
              <w:rPr>
                <w:b/>
              </w:rPr>
              <w:t xml:space="preserve"> discapacitados</w:t>
            </w:r>
            <w:r w:rsidR="004E286E">
              <w:t>.</w:t>
            </w:r>
            <w:r w:rsidR="00B238D8">
              <w:t xml:space="preserve"> (</w:t>
            </w:r>
            <w:r w:rsidRPr="00B238D8" w:rsidR="00B238D8">
              <w:rPr>
                <w:u w:val="single"/>
              </w:rPr>
              <w:t>Hospital de Paraplégicos de Toledo</w:t>
            </w:r>
            <w:r w:rsidR="00B238D8">
              <w:t>)</w:t>
            </w:r>
          </w:p>
          <w:p w:rsidR="000B70CD" w:rsidP="004B431B" w:rsidRDefault="005C2F8B" w14:paraId="2F6F30B4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</w:t>
            </w:r>
            <w:r w:rsidR="009C414D">
              <w:t xml:space="preserve"> (Vs2005)</w:t>
            </w:r>
            <w:r>
              <w:t xml:space="preserve">,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5C2F8B" w:rsidP="004B431B" w:rsidRDefault="005C2F8B" w14:paraId="43405C5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</w:t>
            </w:r>
            <w:r w:rsidRPr="00DF7710">
              <w:rPr>
                <w:u w:val="single"/>
              </w:rPr>
              <w:t>módulo de sonido</w:t>
            </w:r>
            <w:r>
              <w:t xml:space="preserve">: </w:t>
            </w:r>
            <w:r w:rsidRPr="00DF7710">
              <w:rPr>
                <w:b/>
              </w:rPr>
              <w:t>OpenAL</w:t>
            </w:r>
            <w:r w:rsidRPr="00DF7710" w:rsidR="00DF7710">
              <w:t xml:space="preserve">, SubMódulo de  </w:t>
            </w:r>
            <w:r w:rsidR="00DF7710">
              <w:rPr>
                <w:b/>
              </w:rPr>
              <w:t>TTS</w:t>
            </w:r>
            <w:r>
              <w:t>.</w:t>
            </w:r>
          </w:p>
          <w:p w:rsidR="00DF7710" w:rsidP="004B431B" w:rsidRDefault="00DF7710" w14:paraId="2A0633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módulo de </w:t>
            </w:r>
            <w:r w:rsidRPr="00DF7710">
              <w:rPr>
                <w:b/>
              </w:rPr>
              <w:t>joysticks/gamepads</w:t>
            </w:r>
            <w:r>
              <w:t>.</w:t>
            </w:r>
          </w:p>
          <w:p w:rsidR="004E286E" w:rsidP="004B431B" w:rsidRDefault="004E286E" w14:paraId="27460EF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</w:t>
            </w:r>
            <w:r w:rsidR="00DF7710">
              <w:t xml:space="preserve">lógica de </w:t>
            </w:r>
            <w:r>
              <w:t xml:space="preserve">ejercicios </w:t>
            </w:r>
            <w:r w:rsidRPr="00DF7710">
              <w:rPr>
                <w:b/>
              </w:rPr>
              <w:t>‘Silla de Ruedas’</w:t>
            </w:r>
            <w:r>
              <w:t>.</w:t>
            </w:r>
          </w:p>
          <w:p w:rsidR="005C2F8B" w:rsidP="004B431B" w:rsidRDefault="005C2F8B" w14:paraId="3DEEC669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6580F6DF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Noviembre 2008 – Marzo 2009) </w:t>
            </w:r>
            <w:r>
              <w:t>Mercado de Telefónica de Indra</w:t>
            </w:r>
            <w:r w:rsidR="000B70CD">
              <w:t xml:space="preserve">: </w:t>
            </w:r>
          </w:p>
          <w:p w:rsidR="000B70CD" w:rsidP="004B431B" w:rsidRDefault="000B70CD" w14:paraId="25C5ECA2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entornos de Pruebas Sistema Nasma.</w:t>
            </w:r>
          </w:p>
          <w:p w:rsidR="000B70CD" w:rsidP="004B431B" w:rsidRDefault="000B70CD" w14:paraId="520AFA68" wp14:textId="77777777">
            <w:pPr>
              <w:pStyle w:val="Logro"/>
              <w:numPr>
                <w:ilvl w:val="0"/>
                <w:numId w:val="0"/>
              </w:numPr>
            </w:pPr>
            <w:r>
              <w:t>- Entor</w:t>
            </w:r>
            <w:r w:rsidR="00A221C3">
              <w:t>no Unix (HPUX 11.23 y Solaris 2.</w:t>
            </w:r>
            <w:r>
              <w:t>8) Scripts, C/C++, Pro*C.</w:t>
            </w:r>
          </w:p>
          <w:p w:rsidR="000B70CD" w:rsidP="004B431B" w:rsidRDefault="000B70CD" w14:paraId="7261C7B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5C2F8B">
              <w:t>Base de datos Oracle 9.</w:t>
            </w:r>
          </w:p>
          <w:p w:rsidR="000B70CD" w:rsidP="004B431B" w:rsidRDefault="000B70CD" w14:paraId="3656B9AB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0F6E9FA4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Junio 2008 – Noviembre 2008) </w:t>
            </w:r>
            <w:r w:rsidR="00A221C3">
              <w:t>Á</w:t>
            </w:r>
            <w:r>
              <w:t>rea de Transporte Ferroviario y Terrestre</w:t>
            </w:r>
            <w:r w:rsidR="000B70CD">
              <w:t xml:space="preserve">: </w:t>
            </w:r>
          </w:p>
          <w:p w:rsidR="00C81329" w:rsidP="004B431B" w:rsidRDefault="00C81329" w14:paraId="6AB6E69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Mantenimiento de </w:t>
            </w:r>
            <w:r w:rsidR="000B70CD">
              <w:t>Sw y Fw de las máquinas automáticas de expedición de billetes.</w:t>
            </w:r>
          </w:p>
          <w:p w:rsidR="000B70CD" w:rsidP="004B431B" w:rsidRDefault="000B70CD" w14:paraId="5AF621DB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C++ 6.0.</w:t>
            </w:r>
          </w:p>
          <w:p w:rsidR="00297B47" w:rsidP="004B431B" w:rsidRDefault="00297B47" w14:paraId="45FB0818" wp14:textId="77777777">
            <w:pPr>
              <w:pStyle w:val="Logro"/>
              <w:numPr>
                <w:ilvl w:val="0"/>
                <w:numId w:val="0"/>
              </w:numPr>
            </w:pPr>
          </w:p>
          <w:p w:rsidR="00031FD1" w:rsidP="004B431B" w:rsidRDefault="00031FD1" w14:paraId="28BA25E5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297B47">
              <w:t xml:space="preserve">Junio de 2006 – Junio 2008) </w:t>
            </w:r>
            <w:r>
              <w:t>Area de Defensa de Indra</w:t>
            </w:r>
            <w:r w:rsidR="00704004">
              <w:t>:</w:t>
            </w:r>
          </w:p>
          <w:p w:rsidR="00AF48F5" w:rsidP="004B431B" w:rsidRDefault="00AF48F5" w14:paraId="326ED9BE" wp14:textId="77777777">
            <w:pPr>
              <w:pStyle w:val="Logro"/>
              <w:numPr>
                <w:ilvl w:val="0"/>
                <w:numId w:val="0"/>
              </w:numPr>
            </w:pPr>
            <w:r>
              <w:t>INMIZE</w:t>
            </w:r>
            <w:r w:rsidR="009E17B6">
              <w:t xml:space="preserve"> (Indra Sistemas</w:t>
            </w:r>
            <w:r>
              <w:t>, San Fernando</w:t>
            </w:r>
            <w:r w:rsidR="009E17B6">
              <w:t>)</w:t>
            </w:r>
            <w:r>
              <w:t>.</w:t>
            </w:r>
          </w:p>
          <w:p w:rsidR="00E039E3" w:rsidP="004B431B" w:rsidRDefault="003E50C0" w14:paraId="03E08C81" wp14:textId="77777777">
            <w:pPr>
              <w:pStyle w:val="Logro"/>
              <w:numPr>
                <w:ilvl w:val="0"/>
                <w:numId w:val="0"/>
              </w:numPr>
            </w:pPr>
            <w:r>
              <w:t>- Proyecyo DTPM</w:t>
            </w:r>
            <w:r w:rsidR="00E70E4D">
              <w:t xml:space="preserve">: </w:t>
            </w:r>
            <w:r w:rsidRPr="00DF7710" w:rsidR="00E70E4D">
              <w:rPr>
                <w:b/>
              </w:rPr>
              <w:t>Desarrollo motor gráfico 3D</w:t>
            </w:r>
          </w:p>
          <w:p w:rsidR="003E50C0" w:rsidP="004B431B" w:rsidRDefault="003E50C0" w14:paraId="6853506C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3E50C0" w:rsidP="004B431B" w:rsidRDefault="003E50C0" w14:paraId="71D26D7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Entorno Windows, Visual C++ (6.0, 2003 y 2005) con Access y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B22FCC" w:rsidP="004B431B" w:rsidRDefault="00B22FCC" w14:paraId="049F31CB" wp14:textId="77777777">
            <w:pPr>
              <w:pStyle w:val="Logro"/>
              <w:numPr>
                <w:ilvl w:val="0"/>
                <w:numId w:val="0"/>
              </w:numPr>
            </w:pPr>
          </w:p>
          <w:p w:rsidR="00AF48F5" w:rsidP="003E50C0" w:rsidRDefault="003E50C0" w14:paraId="174304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</w:t>
            </w:r>
            <w:r w:rsidR="00BE1D98">
              <w:t xml:space="preserve">(Marzo 2005 – </w:t>
            </w:r>
            <w:r w:rsidR="007A080A">
              <w:t>Junio</w:t>
            </w:r>
            <w:r w:rsidR="00BE1D98">
              <w:t xml:space="preserve"> 2006)</w:t>
            </w:r>
            <w:r w:rsidR="00297B47">
              <w:t xml:space="preserve"> Carrefour.</w:t>
            </w:r>
          </w:p>
          <w:p w:rsidR="004B431B" w:rsidP="004B431B" w:rsidRDefault="000C4952" w14:paraId="38ECE42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Tarjeta Regalo de Carrefour.</w:t>
            </w:r>
          </w:p>
          <w:p w:rsidR="004B431B" w:rsidP="004B431B" w:rsidRDefault="000C4952" w14:paraId="6C96E496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Fidelizaci</w:t>
            </w:r>
            <w:r w:rsidR="00BC209A">
              <w:t>ó</w:t>
            </w:r>
            <w:r w:rsidR="004B431B">
              <w:t xml:space="preserve">n/Cupones </w:t>
            </w:r>
            <w:r w:rsidR="003F0897">
              <w:t>Descuento</w:t>
            </w:r>
            <w:r w:rsidR="004B431B">
              <w:t xml:space="preserve"> de Carrefour.</w:t>
            </w:r>
          </w:p>
          <w:p w:rsidR="005566FF" w:rsidP="004B431B" w:rsidRDefault="005566FF" w14:paraId="54EA721F" wp14:textId="77777777">
            <w:pPr>
              <w:pStyle w:val="Logro"/>
              <w:numPr>
                <w:ilvl w:val="0"/>
                <w:numId w:val="0"/>
              </w:numPr>
            </w:pPr>
            <w:r>
              <w:t>- Analista-Programador.</w:t>
            </w:r>
          </w:p>
          <w:p w:rsidR="003E50C0" w:rsidP="004B431B" w:rsidRDefault="003E50C0" w14:paraId="75CC9349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="003E50C0" w:rsidP="004B431B" w:rsidRDefault="003E50C0" w14:paraId="483B5092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con C y Pro*C, con Oracle.</w:t>
            </w:r>
          </w:p>
          <w:p w:rsidR="000C4952" w:rsidP="003E50C0" w:rsidRDefault="000C4952" w14:paraId="53128261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3F0897" w:rsidTr="2B460D52" w14:paraId="6D2E367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3F0897" w:rsidRDefault="003F0897" w14:paraId="251F5014" wp14:textId="77777777">
            <w:pPr>
              <w:pStyle w:val="Sinttulo"/>
            </w:pPr>
            <w:r>
              <w:t>cartera informatica</w:t>
            </w:r>
          </w:p>
        </w:tc>
        <w:tc>
          <w:tcPr>
            <w:tcW w:w="7162" w:type="dxa"/>
            <w:gridSpan w:val="2"/>
            <w:tcMar/>
          </w:tcPr>
          <w:p w:rsidR="003F0897" w:rsidP="004B431B" w:rsidRDefault="003F0897" w14:paraId="01840D7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(Enero </w:t>
            </w:r>
            <w:smartTag w:uri="urn:schemas-microsoft-com:office:smarttags" w:element="metricconverter">
              <w:smartTagPr>
                <w:attr w:name="ProductID" w:val="2005 a"/>
              </w:smartTagPr>
              <w:r>
                <w:t>2005 a</w:t>
              </w:r>
            </w:smartTag>
            <w:r>
              <w:t xml:space="preserve"> Marzo 2005)</w:t>
            </w:r>
          </w:p>
          <w:p w:rsidR="003E50C0" w:rsidP="004B431B" w:rsidRDefault="003E50C0" w14:paraId="0F01C3CE" wp14:textId="77777777">
            <w:pPr>
              <w:pStyle w:val="Logro"/>
              <w:numPr>
                <w:ilvl w:val="0"/>
                <w:numId w:val="0"/>
              </w:numPr>
            </w:pPr>
            <w:r>
              <w:t>Caser Seguros</w:t>
            </w:r>
          </w:p>
          <w:p w:rsidR="003E50C0" w:rsidP="004B431B" w:rsidRDefault="003E50C0" w14:paraId="2DC3CF7B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aplicaiones</w:t>
            </w:r>
          </w:p>
          <w:p w:rsidR="003F0897" w:rsidP="004B431B" w:rsidRDefault="003E50C0" w14:paraId="6F51C1B8" wp14:textId="77777777">
            <w:pPr>
              <w:pStyle w:val="Logro"/>
              <w:numPr>
                <w:ilvl w:val="0"/>
                <w:numId w:val="0"/>
              </w:numPr>
            </w:pPr>
            <w:r>
              <w:t>- Entorno</w:t>
            </w:r>
            <w:r w:rsidR="003F0897">
              <w:t xml:space="preserve"> Unix, </w:t>
            </w:r>
            <w:r>
              <w:t xml:space="preserve"> </w:t>
            </w:r>
            <w:r w:rsidR="003F0897">
              <w:t>C (Pro*C)</w:t>
            </w:r>
            <w:r>
              <w:t>, con Oracle</w:t>
            </w:r>
            <w:r w:rsidR="003F0897">
              <w:t>.</w:t>
            </w:r>
          </w:p>
          <w:p w:rsidR="003F0897" w:rsidP="004B431B" w:rsidRDefault="003F0897" w14:paraId="62486C0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:rsidTr="2B460D52" w14:paraId="6BB4F77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P="00B54773" w:rsidRDefault="004B431B" w14:paraId="713B6592" wp14:textId="77777777">
            <w:pPr>
              <w:pStyle w:val="Sinttulo"/>
            </w:pPr>
            <w:r>
              <w:t>Dinsa</w:t>
            </w:r>
          </w:p>
        </w:tc>
        <w:tc>
          <w:tcPr>
            <w:tcW w:w="7162" w:type="dxa"/>
            <w:gridSpan w:val="2"/>
            <w:tcMar/>
          </w:tcPr>
          <w:p w:rsidR="000C4952" w:rsidP="00B54773" w:rsidRDefault="000C4952" w14:paraId="6AEF9C7A" wp14:textId="77777777">
            <w:pPr>
              <w:pStyle w:val="Organizacinuno"/>
              <w:tabs>
                <w:tab w:val="right" w:pos="-12412"/>
              </w:tabs>
            </w:pPr>
            <w:r>
              <w:t xml:space="preserve">(Agosto 2003 – </w:t>
            </w:r>
            <w:r w:rsidR="003F0897">
              <w:t>Enero</w:t>
            </w:r>
            <w:r>
              <w:t xml:space="preserve"> 2005)</w:t>
            </w:r>
          </w:p>
          <w:p w:rsidRPr="003E50C0" w:rsidR="003E50C0" w:rsidP="003E50C0" w:rsidRDefault="003E50C0" w14:paraId="786067BF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CaixaNova</w:t>
            </w:r>
          </w:p>
          <w:p w:rsidR="005566FF" w:rsidP="00B54773" w:rsidRDefault="003E50C0" w14:paraId="1D9343E2" wp14:textId="77777777">
            <w:pPr>
              <w:pStyle w:val="Puesto"/>
              <w:rPr>
                <w:lang w:val="es-ES"/>
              </w:rPr>
            </w:pPr>
            <w:r w:rsidRPr="005566FF">
              <w:rPr>
                <w:lang w:val="es-ES"/>
              </w:rPr>
              <w:t xml:space="preserve">- SignaDS: </w:t>
            </w:r>
            <w:r w:rsidRPr="00F3079F">
              <w:rPr>
                <w:b/>
                <w:lang w:val="es-ES"/>
              </w:rPr>
              <w:t>Single Sign On</w:t>
            </w:r>
            <w:r w:rsidRPr="005566FF">
              <w:rPr>
                <w:lang w:val="es-ES"/>
              </w:rPr>
              <w:t xml:space="preserve"> para CaixaNova</w:t>
            </w:r>
            <w:r w:rsidR="005566FF">
              <w:rPr>
                <w:lang w:val="es-ES"/>
              </w:rPr>
              <w:t>:</w:t>
            </w:r>
            <w:r w:rsidRPr="005566FF" w:rsidR="005566FF">
              <w:rPr>
                <w:lang w:val="es-ES"/>
              </w:rPr>
              <w:t xml:space="preserve"> i</w:t>
            </w:r>
            <w:r w:rsidR="005566FF">
              <w:rPr>
                <w:lang w:val="es-ES"/>
              </w:rPr>
              <w:t>Integración de distintas aplicaciones y sistemas en un ‘Single Sign On’.</w:t>
            </w:r>
            <w:r>
              <w:rPr>
                <w:lang w:val="es-ES"/>
              </w:rPr>
              <w:t xml:space="preserve"> </w:t>
            </w:r>
          </w:p>
          <w:p w:rsidR="003E50C0" w:rsidP="00B54773" w:rsidRDefault="005566FF" w14:paraId="6C41F30C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DF7710" w:rsidR="003E50C0">
              <w:rPr>
                <w:b/>
                <w:lang w:val="es-ES"/>
              </w:rPr>
              <w:t>Dirección de equipo de programadores</w:t>
            </w:r>
            <w:r w:rsidR="003E50C0">
              <w:rPr>
                <w:lang w:val="es-ES"/>
              </w:rPr>
              <w:t xml:space="preserve"> (</w:t>
            </w:r>
            <w:r w:rsidR="002B32BA">
              <w:rPr>
                <w:lang w:val="es-ES"/>
              </w:rPr>
              <w:t>5</w:t>
            </w:r>
            <w:r w:rsidR="003E50C0">
              <w:rPr>
                <w:lang w:val="es-ES"/>
              </w:rPr>
              <w:t xml:space="preserve"> personas)</w:t>
            </w:r>
          </w:p>
          <w:p w:rsidRPr="001E4009" w:rsidR="004B431B" w:rsidP="00B54773" w:rsidRDefault="003E50C0" w14:paraId="135E0BA2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</w:t>
            </w:r>
            <w:r w:rsidRPr="001E4009" w:rsidR="004B431B">
              <w:rPr>
                <w:lang w:val="es-ES"/>
              </w:rPr>
              <w:t>.</w:t>
            </w:r>
          </w:p>
          <w:p w:rsidRPr="005566FF" w:rsidR="004B431B" w:rsidP="003E50C0" w:rsidRDefault="003E50C0" w14:paraId="117D77E5" wp14:textId="77777777">
            <w:pPr>
              <w:pStyle w:val="Logro"/>
              <w:numPr>
                <w:ilvl w:val="0"/>
                <w:numId w:val="0"/>
              </w:numPr>
            </w:pPr>
            <w:r w:rsidRPr="00BB6172">
              <w:t xml:space="preserve">- Entorno Windows (Xp y Windows 2003). </w:t>
            </w:r>
            <w:r w:rsidRPr="005566FF">
              <w:t xml:space="preserve">Visual </w:t>
            </w:r>
            <w:r w:rsidRPr="00DF7710">
              <w:rPr>
                <w:b/>
              </w:rPr>
              <w:t>C++</w:t>
            </w:r>
            <w:r w:rsidRPr="005566FF">
              <w:t xml:space="preserve"> (6.0 y 2003)</w:t>
            </w:r>
            <w:r w:rsidR="00266765">
              <w:t xml:space="preserve">. </w:t>
            </w:r>
            <w:r w:rsidRPr="00DF7710" w:rsidR="00266765">
              <w:rPr>
                <w:b/>
              </w:rPr>
              <w:t>Java</w:t>
            </w:r>
            <w:r w:rsidR="00266765">
              <w:t xml:space="preserve"> 1.4</w:t>
            </w:r>
            <w:r w:rsidRPr="005566FF" w:rsidR="005566FF">
              <w:t>.</w:t>
            </w:r>
          </w:p>
          <w:p w:rsidR="004B431B" w:rsidP="005566FF" w:rsidRDefault="005566FF" w14:paraId="5719C872" wp14:textId="77777777">
            <w:pPr>
              <w:pStyle w:val="Logro"/>
              <w:numPr>
                <w:ilvl w:val="0"/>
                <w:numId w:val="0"/>
              </w:numPr>
            </w:pPr>
            <w:r w:rsidRPr="005566FF">
              <w:t xml:space="preserve">- Uso variado de Apis, SSL, WinSockets, </w:t>
            </w:r>
            <w:r w:rsidR="00BC209A">
              <w:t xml:space="preserve">Sockets, </w:t>
            </w:r>
            <w:r w:rsidRPr="005566FF">
              <w:t>SmartCard (JavaCard) LDAP.</w:t>
            </w:r>
          </w:p>
        </w:tc>
      </w:tr>
      <w:tr xmlns:wp14="http://schemas.microsoft.com/office/word/2010/wordml" w:rsidR="004B431B" w:rsidTr="2B460D52" w14:paraId="3F61790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286771B1" wp14:textId="77777777">
            <w:pPr>
              <w:pStyle w:val="Sinttulo"/>
            </w:pPr>
            <w:r>
              <w:t>Transiciel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20DA5962" wp14:textId="77777777">
            <w:pPr>
              <w:pStyle w:val="Organizacinuno"/>
              <w:tabs>
                <w:tab w:val="right" w:pos="-12412"/>
              </w:tabs>
            </w:pPr>
            <w:r>
              <w:t>(Mayo – Julio 2003)</w:t>
            </w:r>
          </w:p>
          <w:p w:rsidR="005566FF" w:rsidP="005566FF" w:rsidRDefault="005566FF" w14:paraId="071E8FD9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TPI (Páginas Amarillas)</w:t>
            </w:r>
          </w:p>
          <w:p w:rsidR="005566FF" w:rsidP="005566FF" w:rsidRDefault="005566FF" w14:paraId="73C8670D" wp14:textId="77777777">
            <w:pPr>
              <w:pStyle w:val="Logro"/>
              <w:numPr>
                <w:ilvl w:val="0"/>
                <w:numId w:val="0"/>
              </w:numPr>
            </w:pPr>
            <w:r>
              <w:t>- Analista Programador.</w:t>
            </w:r>
          </w:p>
          <w:p w:rsidR="005566FF" w:rsidP="005566FF" w:rsidRDefault="005566FF" w14:paraId="1AA66784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Pr="005566FF" w:rsidR="005566FF" w:rsidP="005566FF" w:rsidRDefault="005566FF" w14:paraId="6DC7ED1C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 (Pro*C) con Oracle.</w:t>
            </w:r>
          </w:p>
          <w:p w:rsidRPr="005566FF" w:rsidR="000C4952" w:rsidP="005566FF" w:rsidRDefault="000C4952" w14:paraId="4101652C" wp14:textId="77777777">
            <w:pPr>
              <w:pStyle w:val="Puesto"/>
              <w:rPr>
                <w:lang w:val="es-ES"/>
              </w:rPr>
            </w:pPr>
          </w:p>
        </w:tc>
      </w:tr>
      <w:tr xmlns:wp14="http://schemas.microsoft.com/office/word/2010/wordml" w:rsidR="004B431B" w:rsidTr="2B460D52" w14:paraId="4C66F906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5E5283A9" wp14:textId="77777777">
            <w:pPr>
              <w:pStyle w:val="Sinttulo"/>
            </w:pPr>
            <w:r>
              <w:t>RED EDUCATIVA/ oPTENET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6FFD2FD7" wp14:textId="77777777">
            <w:pPr>
              <w:pStyle w:val="Organizacinuno"/>
              <w:tabs>
                <w:tab w:val="right" w:pos="-12412"/>
              </w:tabs>
            </w:pPr>
            <w:r>
              <w:t>(Marzo – Abril 2003)</w:t>
            </w:r>
          </w:p>
          <w:p w:rsidR="005566FF" w:rsidP="005566FF" w:rsidRDefault="005566FF" w14:paraId="4277AAA7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Optenet</w:t>
            </w:r>
          </w:p>
          <w:p w:rsidRPr="005566FF" w:rsidR="005566FF" w:rsidP="005566FF" w:rsidRDefault="005566FF" w14:paraId="6BB6DC7D" wp14:textId="77777777">
            <w:pPr>
              <w:pStyle w:val="Logro"/>
              <w:numPr>
                <w:ilvl w:val="0"/>
                <w:numId w:val="0"/>
              </w:numPr>
            </w:pPr>
            <w:r>
              <w:t>- Filtros de URLs</w:t>
            </w:r>
          </w:p>
          <w:p w:rsidR="005566FF" w:rsidRDefault="005566FF" w14:paraId="4D5CA30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1E4009" w:rsidR="004B431B">
              <w:rPr>
                <w:lang w:val="es-ES"/>
              </w:rPr>
              <w:t>Analista – programador</w:t>
            </w:r>
          </w:p>
          <w:p w:rsidR="005566FF" w:rsidRDefault="005566FF" w14:paraId="48E67B3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aplicaciones.</w:t>
            </w:r>
          </w:p>
          <w:p w:rsidR="004B431B" w:rsidRDefault="005566FF" w14:paraId="28D65D53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Entorno Windows y Linux. Desarrollos en </w:t>
            </w:r>
            <w:r w:rsidRPr="001E4009" w:rsidR="004B431B">
              <w:rPr>
                <w:lang w:val="es-ES"/>
              </w:rPr>
              <w:t xml:space="preserve">C/C++. </w:t>
            </w:r>
            <w:r w:rsidRPr="001E4009" w:rsidR="004B431B">
              <w:rPr>
                <w:b/>
                <w:lang w:val="es-ES"/>
              </w:rPr>
              <w:t>Visual C++</w:t>
            </w:r>
            <w:r>
              <w:rPr>
                <w:b/>
                <w:lang w:val="es-ES"/>
              </w:rPr>
              <w:t xml:space="preserve"> (6.0) y K-develop para Linux.</w:t>
            </w:r>
          </w:p>
          <w:p w:rsidRPr="000C4952" w:rsidR="000C4952" w:rsidP="000C4952" w:rsidRDefault="000C4952" w14:paraId="4B99056E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:rsidTr="2B460D52" w14:paraId="2D36034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12279FE4" wp14:textId="77777777">
            <w:pPr>
              <w:pStyle w:val="Sinttulo"/>
            </w:pPr>
            <w:r>
              <w:t>Docutex/GFI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359230E5" wp14:textId="77777777">
            <w:pPr>
              <w:pStyle w:val="Organizacinuno"/>
              <w:tabs>
                <w:tab w:val="right" w:pos="-12412"/>
              </w:tabs>
            </w:pPr>
            <w:r>
              <w:t xml:space="preserve">(Enero 1998 – Julio 2002)                             Empresa: </w:t>
            </w:r>
            <w:r>
              <w:rPr>
                <w:b/>
                <w:i/>
              </w:rPr>
              <w:t xml:space="preserve">DOCUTEX / GFI </w:t>
            </w:r>
          </w:p>
          <w:p w:rsidR="004B431B" w:rsidRDefault="004B431B" w14:paraId="1299C43A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64D0C6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(Febrero 2002 – Abril-2002)</w:t>
            </w:r>
          </w:p>
          <w:p w:rsidR="00126D1F" w:rsidRDefault="004B431B" w14:paraId="49D8AE89" wp14:textId="77777777">
            <w:pPr>
              <w:rPr>
                <w:b/>
              </w:rPr>
            </w:pPr>
            <w:r>
              <w:rPr>
                <w:b/>
              </w:rPr>
              <w:t xml:space="preserve">Plan de Simplificación Administrativa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 para ICM - Informática y Comunicaciones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Madrid, S.A.</w:t>
            </w:r>
          </w:p>
          <w:p w:rsidR="002D1E4F" w:rsidRDefault="002D1E4F" w14:paraId="5CFF5DA9" wp14:textId="77777777">
            <w:pPr>
              <w:rPr>
                <w:b/>
              </w:rPr>
            </w:pPr>
            <w:r>
              <w:rPr>
                <w:b/>
              </w:rPr>
              <w:t>- ‘Catálogo de Soluciones’</w:t>
            </w:r>
          </w:p>
          <w:p w:rsidR="00A24630" w:rsidRDefault="00A24630" w14:paraId="1879178E" wp14:textId="7777777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A24630">
              <w:t>Analista</w:t>
            </w:r>
            <w:r>
              <w:t>.</w:t>
            </w:r>
          </w:p>
          <w:p w:rsidR="00126D1F" w:rsidRDefault="00126D1F" w14:paraId="394940B3" wp14:textId="77777777">
            <w:r>
              <w:rPr>
                <w:b/>
              </w:rPr>
              <w:t xml:space="preserve">- </w:t>
            </w:r>
            <w:r>
              <w:t xml:space="preserve">Análisis de </w:t>
            </w:r>
            <w:r w:rsidR="004B431B">
              <w:t>procedimientos administrativos</w:t>
            </w:r>
            <w:r>
              <w:t>.</w:t>
            </w:r>
          </w:p>
          <w:p w:rsidR="00126D1F" w:rsidRDefault="00126D1F" w14:paraId="53738A3B" wp14:textId="77777777">
            <w:r>
              <w:t>- S</w:t>
            </w:r>
            <w:r w:rsidR="00746CE1">
              <w:t>implificación de los procedimi</w:t>
            </w:r>
            <w:r w:rsidR="004B431B">
              <w:t>e</w:t>
            </w:r>
            <w:r w:rsidR="00746CE1">
              <w:t>n</w:t>
            </w:r>
            <w:r w:rsidR="004B431B">
              <w:t>tos administrativos</w:t>
            </w:r>
          </w:p>
          <w:p w:rsidR="00A24630" w:rsidRDefault="00126D1F" w14:paraId="75129FBC" wp14:textId="77777777">
            <w:r>
              <w:t>- E</w:t>
            </w:r>
            <w:r w:rsidR="004B431B">
              <w:t>standarizar los procesos internos de trabajo.</w:t>
            </w:r>
          </w:p>
          <w:p w:rsidR="004B431B" w:rsidRDefault="004B431B" w14:paraId="4DDBEF00" wp14:textId="77777777"/>
          <w:p w:rsidR="004B431B" w:rsidRDefault="00126D1F" w14:paraId="5E685CBA" wp14:textId="77777777">
            <w:pPr>
              <w:pStyle w:val="Logro"/>
              <w:numPr>
                <w:ilvl w:val="0"/>
                <w:numId w:val="0"/>
              </w:numPr>
            </w:pPr>
            <w:r>
              <w:t>(Agosto-2001)</w:t>
            </w:r>
          </w:p>
          <w:p w:rsidR="00126D1F" w:rsidRDefault="00126D1F" w14:paraId="0A0B7166" wp14:textId="77777777">
            <w:pPr>
              <w:pStyle w:val="Logro"/>
              <w:numPr>
                <w:ilvl w:val="0"/>
                <w:numId w:val="0"/>
              </w:numPr>
            </w:pPr>
            <w:r>
              <w:t>Telefón</w:t>
            </w:r>
            <w:r w:rsidR="00746CE1">
              <w:t>ica Mobile Solutions para Telefó</w:t>
            </w:r>
            <w:r>
              <w:t>nica Móviles España.</w:t>
            </w:r>
          </w:p>
          <w:p w:rsidR="00A24630" w:rsidRDefault="00A24630" w14:paraId="6395E42E" wp14:textId="77777777">
            <w:pPr>
              <w:pStyle w:val="Logro"/>
              <w:numPr>
                <w:ilvl w:val="0"/>
                <w:numId w:val="0"/>
              </w:numPr>
            </w:pPr>
            <w:r>
              <w:t>- Sustituir anterior coordinador de implantación.</w:t>
            </w:r>
          </w:p>
          <w:p w:rsidR="00126D1F" w:rsidP="00126D1F" w:rsidRDefault="00126D1F" w14:paraId="49CDAB2B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Control y coordinación en implantación de aplicaciones.</w:t>
            </w:r>
          </w:p>
          <w:p w:rsidR="00126D1F" w:rsidP="00126D1F" w:rsidRDefault="00126D1F" w14:paraId="6DAD5734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Realización del plan de pruebas.</w:t>
            </w:r>
          </w:p>
          <w:p w:rsidR="00126D1F" w:rsidP="00126D1F" w:rsidRDefault="00126D1F" w14:paraId="4468178E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Supervisión de manuales de usuario.</w:t>
            </w:r>
          </w:p>
          <w:p w:rsidR="00126D1F" w:rsidP="00126D1F" w:rsidRDefault="00126D1F" w14:paraId="5FED3067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Coordinación con usuarios responsables de los contenidos.</w:t>
            </w:r>
          </w:p>
          <w:p w:rsidR="00126D1F" w:rsidRDefault="00126D1F" w14:paraId="0C94028A" wp14:textId="77777777">
            <w:pPr>
              <w:pStyle w:val="Textoindependiente"/>
            </w:pPr>
            <w:r>
              <w:t xml:space="preserve">- </w:t>
            </w:r>
            <w:r w:rsidR="002D1E4F">
              <w:t>Windows, desarrollo en Java</w:t>
            </w:r>
            <w:r>
              <w:t>, servidor WebLogic 6.0, con Oracle 8.</w:t>
            </w:r>
          </w:p>
          <w:p w:rsidR="004B431B" w:rsidP="00126D1F" w:rsidRDefault="004B431B" w14:paraId="3461D779" wp14:textId="77777777"/>
          <w:p w:rsidR="00126D1F" w:rsidRDefault="004B431B" w14:paraId="26A3D7CA" wp14:textId="77777777">
            <w:pPr>
              <w:pStyle w:val="Logro"/>
              <w:numPr>
                <w:ilvl w:val="0"/>
                <w:numId w:val="0"/>
              </w:numPr>
            </w:pPr>
            <w:r>
              <w:t>(Febrero-2001)</w:t>
            </w:r>
          </w:p>
          <w:p w:rsidR="00126D1F" w:rsidRDefault="00126D1F" w14:paraId="6ED3E2F7" wp14:textId="77777777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 w:rsidR="004B431B">
              <w:rPr>
                <w:b/>
              </w:rPr>
              <w:t>Quiero TV</w:t>
            </w:r>
          </w:p>
          <w:p w:rsidR="00126D1F" w:rsidRDefault="00126D1F" w14:paraId="66839DF8" wp14:textId="77777777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 xml:space="preserve">- </w:t>
            </w:r>
            <w:r>
              <w:t>A</w:t>
            </w:r>
            <w:r w:rsidR="004B431B">
              <w:t>nalista del grupo de "Facturación de Comisiones"</w:t>
            </w:r>
          </w:p>
          <w:p w:rsidR="00A24630" w:rsidRDefault="00A24630" w14:paraId="0A4E8B2A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126D1F" w:rsidRDefault="00126D1F" w14:paraId="5F337A29" wp14:textId="77777777">
            <w:pPr>
              <w:pStyle w:val="Logro"/>
              <w:numPr>
                <w:ilvl w:val="0"/>
                <w:numId w:val="0"/>
              </w:numPr>
            </w:pPr>
            <w:r>
              <w:t>- Aplicación con Oracle, PL/SQL, Pro*C, en Unix (Sun Solaris).</w:t>
            </w:r>
          </w:p>
          <w:p w:rsidR="004B431B" w:rsidRDefault="004B431B" w14:paraId="3CF2D8B6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50B87B9B" wp14:textId="77777777">
            <w:pPr>
              <w:pStyle w:val="Puesto"/>
              <w:rPr>
                <w:i w:val="0"/>
                <w:lang w:val="es-ES"/>
              </w:rPr>
            </w:pPr>
            <w:r>
              <w:rPr>
                <w:lang w:val="es-ES"/>
              </w:rPr>
              <w:t>Analista/Consultor</w:t>
            </w:r>
            <w:r>
              <w:rPr>
                <w:i w:val="0"/>
                <w:lang w:val="es-ES"/>
              </w:rPr>
              <w:t xml:space="preserve">  (desde Agosto 99).</w:t>
            </w:r>
          </w:p>
          <w:p w:rsidRPr="00F044BF" w:rsidR="00F044BF" w:rsidP="00F044BF" w:rsidRDefault="00F044BF" w14:paraId="2790CD0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</w:t>
            </w:r>
          </w:p>
          <w:p w:rsidR="004B431B" w:rsidRDefault="00F044BF" w14:paraId="14413A3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Analista </w:t>
            </w:r>
            <w:r w:rsidR="004B431B">
              <w:t>y jefe de proyecto he dirigido los proyectos:</w:t>
            </w:r>
          </w:p>
          <w:p w:rsidR="004B431B" w:rsidRDefault="004B431B" w14:paraId="1DA25310" wp14:textId="77777777">
            <w:pPr>
              <w:pStyle w:val="Logro"/>
              <w:numPr>
                <w:ilvl w:val="0"/>
                <w:numId w:val="0"/>
              </w:numPr>
            </w:pPr>
            <w:r>
              <w:t>- JTEF: Gestión de Expedientes del Jurado Territorial de Expropiación Forzosa.</w:t>
            </w:r>
          </w:p>
          <w:p w:rsidR="004B431B" w:rsidRDefault="004B431B" w14:paraId="00D7ECFA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FORD: Forodeporte. (Programa de </w:t>
            </w:r>
            <w:smartTag w:uri="urn:schemas-microsoft-com:office:smarttags" w:element="PersonName">
              <w:smartTagPr>
                <w:attr w:name="ProductID" w:val="la Direcci￳n General"/>
              </w:smartTagPr>
              <w:r>
                <w:t>la Dirección General</w:t>
              </w:r>
            </w:smartTag>
            <w:r>
              <w:t xml:space="preserve"> de Deportes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Madrid). </w:t>
            </w:r>
          </w:p>
          <w:p w:rsidR="004B431B" w:rsidRDefault="004B431B" w14:paraId="77F52F67" wp14:textId="77777777">
            <w:pPr>
              <w:pStyle w:val="Logro"/>
              <w:numPr>
                <w:ilvl w:val="0"/>
                <w:numId w:val="0"/>
              </w:numPr>
            </w:pPr>
            <w:r>
              <w:t>- RECE: Registro de Centros (DGD de CM).</w:t>
            </w:r>
          </w:p>
          <w:p w:rsidR="004B431B" w:rsidRDefault="004B431B" w14:paraId="2C6F3940" wp14:textId="77777777">
            <w:pPr>
              <w:pStyle w:val="Logro"/>
              <w:numPr>
                <w:ilvl w:val="0"/>
                <w:numId w:val="0"/>
              </w:numPr>
            </w:pPr>
            <w:r>
              <w:t>Mantenimiento de las aplicaciones:</w:t>
            </w:r>
          </w:p>
          <w:p w:rsidR="004B431B" w:rsidRDefault="004B431B" w14:paraId="25A36B2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RGME  (Registro de Méritos) y GECU (Gestión de Cursos) de </w:t>
            </w:r>
            <w:smartTag w:uri="urn:schemas-microsoft-com:office:smarttags" w:element="PersonName">
              <w:smartTagPr>
                <w:attr w:name="ProductID" w:val="la Consejer￭a"/>
              </w:smartTagPr>
              <w:r>
                <w:t>la Consejería</w:t>
              </w:r>
            </w:smartTag>
            <w:r>
              <w:t xml:space="preserve"> de Justicia, Administración Local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Madrid.</w:t>
            </w:r>
          </w:p>
          <w:p w:rsidR="004B431B" w:rsidRDefault="00F044BF" w14:paraId="57084812" wp14:textId="77777777">
            <w:pPr>
              <w:pStyle w:val="Logro"/>
              <w:numPr>
                <w:ilvl w:val="0"/>
                <w:numId w:val="0"/>
              </w:numPr>
            </w:pPr>
            <w:r>
              <w:t>- Entornos Windows, con Oracle, Delphi</w:t>
            </w:r>
            <w:r w:rsidR="00A221C3">
              <w:t>.</w:t>
            </w:r>
          </w:p>
          <w:p w:rsidR="004B431B" w:rsidRDefault="004B431B" w14:paraId="0FB78278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9C649EB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Analista – Programador. (Enero </w:t>
            </w:r>
            <w:smartTag w:uri="urn:schemas-microsoft-com:office:smarttags" w:element="metricconverter">
              <w:smartTagPr>
                <w:attr w:name="ProductID" w:val="98 a"/>
              </w:smartTagPr>
              <w:r>
                <w:t>98 a</w:t>
              </w:r>
            </w:smartTag>
            <w:r>
              <w:t xml:space="preserve"> Agosto 99)</w:t>
            </w:r>
          </w:p>
          <w:p w:rsidR="004B431B" w:rsidRDefault="004B431B" w14:paraId="2117114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 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Madrid):</w:t>
            </w:r>
          </w:p>
          <w:p w:rsidR="004B431B" w:rsidRDefault="00F044BF" w14:paraId="3B5873B5" wp14:textId="77777777">
            <w:pPr>
              <w:pStyle w:val="Logro"/>
            </w:pPr>
            <w:r>
              <w:t>P</w:t>
            </w:r>
            <w:r w:rsidR="004B431B">
              <w:t>royecto Gestión de Tributos para Comunidad de Madrid</w:t>
            </w:r>
          </w:p>
          <w:p w:rsidR="004B431B" w:rsidRDefault="00F044BF" w14:paraId="0E114820" wp14:textId="77777777">
            <w:pPr>
              <w:pStyle w:val="Logro"/>
            </w:pPr>
            <w:r>
              <w:t>P</w:t>
            </w:r>
            <w:r w:rsidR="004B431B">
              <w:t>royecto GPI, para el IVIMA</w:t>
            </w:r>
          </w:p>
          <w:p w:rsidR="009A721D" w:rsidRDefault="009A721D" w14:paraId="223E7B13" wp14:textId="77777777">
            <w:pPr>
              <w:pStyle w:val="Logro"/>
            </w:pPr>
            <w:r>
              <w:t>Desarrollo de aplicaciones.</w:t>
            </w:r>
          </w:p>
          <w:p w:rsidR="004B431B" w:rsidP="009A721D" w:rsidRDefault="004B431B" w14:paraId="497EF543" wp14:textId="77777777">
            <w:pPr>
              <w:pStyle w:val="Logro"/>
              <w:numPr>
                <w:ilvl w:val="0"/>
                <w:numId w:val="2"/>
              </w:numPr>
            </w:pPr>
            <w:r>
              <w:t xml:space="preserve">Trabajos en </w:t>
            </w:r>
            <w:r>
              <w:rPr>
                <w:b/>
              </w:rPr>
              <w:t>Forms 3</w:t>
            </w:r>
            <w:r>
              <w:t xml:space="preserve"> y </w:t>
            </w:r>
            <w:r>
              <w:rPr>
                <w:b/>
              </w:rPr>
              <w:t>Pro*C</w:t>
            </w:r>
            <w:r>
              <w:t xml:space="preserve"> en entorno </w:t>
            </w:r>
            <w:r>
              <w:rPr>
                <w:b/>
              </w:rPr>
              <w:t>UNIX</w:t>
            </w:r>
            <w:r>
              <w:t>.</w:t>
            </w:r>
          </w:p>
        </w:tc>
      </w:tr>
      <w:tr xmlns:wp14="http://schemas.microsoft.com/office/word/2010/wordml" w:rsidR="004B431B" w:rsidTr="2B460D52" w14:paraId="758D665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137D53B8" wp14:textId="77777777">
            <w:pPr>
              <w:pStyle w:val="Sinttulo"/>
            </w:pPr>
            <w:r>
              <w:t>kyat/syseca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48550CD3" wp14:textId="77777777">
            <w:pPr>
              <w:pStyle w:val="Organizacin"/>
              <w:rPr>
                <w:b/>
                <w:i/>
              </w:rPr>
            </w:pPr>
            <w:r>
              <w:t xml:space="preserve">Septiembre 1995 – Enero 1998                   Empresa: </w:t>
            </w:r>
            <w:r>
              <w:rPr>
                <w:b/>
                <w:i/>
              </w:rPr>
              <w:t>SYSECA</w:t>
            </w:r>
          </w:p>
          <w:p w:rsidR="004B431B" w:rsidRDefault="004B431B" w14:paraId="2A006CC8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Analista – Programador</w:t>
            </w:r>
          </w:p>
          <w:p w:rsidR="004B431B" w:rsidRDefault="004B431B" w14:paraId="297FF1C5" wp14:textId="77777777">
            <w:pPr>
              <w:pStyle w:val="Logro"/>
              <w:numPr>
                <w:ilvl w:val="0"/>
                <w:numId w:val="4"/>
              </w:numPr>
            </w:pPr>
            <w:r>
              <w:t>Intervine en el proyecto SIRIO, para TELEFONICA  MOVILES</w:t>
            </w:r>
          </w:p>
          <w:p w:rsidR="004B431B" w:rsidRDefault="004B431B" w14:paraId="3706D5DB" wp14:textId="77777777">
            <w:pPr>
              <w:pStyle w:val="Logro"/>
              <w:numPr>
                <w:ilvl w:val="0"/>
                <w:numId w:val="5"/>
              </w:numPr>
            </w:pPr>
            <w:r>
              <w:t>Gestión de Abonados de Moviline y MoviStar</w:t>
            </w:r>
          </w:p>
          <w:p w:rsidR="00F044BF" w:rsidRDefault="00F044BF" w14:paraId="050BC02B" wp14:textId="77777777">
            <w:pPr>
              <w:pStyle w:val="Logro"/>
              <w:numPr>
                <w:ilvl w:val="0"/>
                <w:numId w:val="5"/>
              </w:numPr>
            </w:pPr>
            <w:r>
              <w:t>Desarrollo de aplicaciones.</w:t>
            </w:r>
          </w:p>
          <w:p w:rsidR="000C4952" w:rsidP="00F044BF" w:rsidRDefault="00F044BF" w14:paraId="453529F1" wp14:textId="77777777">
            <w:pPr>
              <w:pStyle w:val="Logro"/>
              <w:numPr>
                <w:ilvl w:val="0"/>
                <w:numId w:val="6"/>
              </w:numPr>
            </w:pPr>
            <w:r>
              <w:t>Entorno VMS y Unix, programación en</w:t>
            </w:r>
            <w:r w:rsidR="004B431B">
              <w:t xml:space="preserve"> </w:t>
            </w:r>
            <w:r w:rsidR="004B431B">
              <w:rPr>
                <w:b/>
              </w:rPr>
              <w:t>C</w:t>
            </w:r>
            <w:r w:rsidR="004B431B">
              <w:t xml:space="preserve">, </w:t>
            </w:r>
            <w:r w:rsidR="004B431B">
              <w:rPr>
                <w:b/>
              </w:rPr>
              <w:t>Pro* C</w:t>
            </w:r>
            <w:r>
              <w:rPr>
                <w:b/>
              </w:rPr>
              <w:t>, Oracle</w:t>
            </w:r>
            <w:r w:rsidR="004B431B">
              <w:t>.</w:t>
            </w:r>
          </w:p>
        </w:tc>
      </w:tr>
      <w:tr xmlns:wp14="http://schemas.microsoft.com/office/word/2010/wordml" w:rsidR="004B431B" w:rsidTr="2B460D52" w14:paraId="52EC161E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472F6F41" wp14:textId="77777777">
            <w:pPr>
              <w:pStyle w:val="Sinttulo"/>
            </w:pPr>
            <w:r>
              <w:t>centrisa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4BB33AC4" wp14:textId="77777777">
            <w:pPr>
              <w:pStyle w:val="Organizacin"/>
              <w:rPr>
                <w:b/>
                <w:i/>
              </w:rPr>
            </w:pPr>
            <w:r>
              <w:t xml:space="preserve">Diciembre 1994 – Septiembre 1995             Empresa: </w:t>
            </w:r>
            <w:r>
              <w:rPr>
                <w:b/>
                <w:i/>
              </w:rPr>
              <w:t>CENTRISA</w:t>
            </w:r>
          </w:p>
          <w:p w:rsidR="004B431B" w:rsidRDefault="004B431B" w14:paraId="3C69B49C" wp14:textId="77777777">
            <w:pPr>
              <w:pStyle w:val="Organizacin"/>
              <w:rPr>
                <w:i/>
              </w:rPr>
            </w:pPr>
            <w:r>
              <w:rPr>
                <w:i/>
              </w:rPr>
              <w:t>Programador</w:t>
            </w:r>
          </w:p>
          <w:p w:rsidR="004B431B" w:rsidRDefault="004B431B" w14:paraId="5D0670E3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Manual de Calidad: proyecto de FASA RENAULT de Valladolid. </w:t>
            </w:r>
            <w:r>
              <w:rPr>
                <w:b/>
              </w:rPr>
              <w:t>Visual Basic</w:t>
            </w:r>
            <w:r>
              <w:t xml:space="preserve"> contra </w:t>
            </w:r>
            <w:r>
              <w:rPr>
                <w:b/>
              </w:rPr>
              <w:t>Basis Plus</w:t>
            </w:r>
            <w:r>
              <w:t xml:space="preserve"> (Base de datos documental).</w:t>
            </w:r>
          </w:p>
          <w:p w:rsidR="004B431B" w:rsidRDefault="004B431B" w14:paraId="10516B38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Control de proyectos: en </w:t>
            </w:r>
            <w:r>
              <w:rPr>
                <w:b/>
              </w:rPr>
              <w:t>Visual Basic</w:t>
            </w:r>
            <w:r>
              <w:t xml:space="preserve"> con base de datos </w:t>
            </w:r>
            <w:r>
              <w:rPr>
                <w:b/>
              </w:rPr>
              <w:t>Access</w:t>
            </w:r>
            <w:r>
              <w:t xml:space="preserve"> y </w:t>
            </w:r>
            <w:r>
              <w:rPr>
                <w:b/>
              </w:rPr>
              <w:t>Basis Plus</w:t>
            </w:r>
          </w:p>
          <w:p w:rsidR="004B431B" w:rsidRDefault="004B431B" w14:paraId="1AC84732" wp14:textId="77777777">
            <w:pPr>
              <w:pStyle w:val="Logro"/>
              <w:numPr>
                <w:ilvl w:val="0"/>
                <w:numId w:val="8"/>
              </w:numPr>
              <w:rPr>
                <w:b/>
              </w:rPr>
            </w:pPr>
            <w:r>
              <w:t xml:space="preserve">Agenda de Control: entorno </w:t>
            </w:r>
            <w:r>
              <w:rPr>
                <w:b/>
              </w:rPr>
              <w:t>NSDK y C</w:t>
            </w:r>
          </w:p>
          <w:p w:rsidRPr="000C4952" w:rsidR="004B431B" w:rsidRDefault="004B431B" w14:paraId="6D524EFB" wp14:textId="77777777">
            <w:pPr>
              <w:pStyle w:val="Logro"/>
              <w:numPr>
                <w:ilvl w:val="0"/>
                <w:numId w:val="7"/>
              </w:numPr>
            </w:pPr>
            <w:r>
              <w:t xml:space="preserve">Proyecto: Consultas Telefónicas Bancarias, mediante reconocimiento de voz. Tarjeta Direct Talk para el </w:t>
            </w:r>
            <w:r>
              <w:rPr>
                <w:b/>
              </w:rPr>
              <w:t>reconocimiento de voz</w:t>
            </w:r>
          </w:p>
          <w:p w:rsidR="000C4952" w:rsidP="000C4952" w:rsidRDefault="000C4952" w14:paraId="1FC3994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</w:tbl>
    <w:p xmlns:wp14="http://schemas.microsoft.com/office/word/2010/wordml" w:rsidR="00776443" w:rsidRDefault="00776443" w14:paraId="0562CB0E" wp14:textId="77777777">
      <w:pPr>
        <w:rPr>
          <w:caps w:val="1"/>
        </w:rPr>
      </w:pPr>
    </w:p>
    <w:p xmlns:wp14="http://schemas.microsoft.com/office/word/2010/wordml" w:rsidR="00776443" w:rsidP="712A0FF8" w:rsidRDefault="00776443" w14:paraId="6B699379" wp14:textId="6B2FC48A">
      <w:pPr>
        <w:pStyle w:val="Normal"/>
        <w:rPr>
          <w:caps w:val="1"/>
        </w:rPr>
      </w:pPr>
    </w:p>
    <w:p xmlns:wp14="http://schemas.microsoft.com/office/word/2010/wordml" w:rsidR="00776443" w:rsidRDefault="00776443" w14:paraId="3FE9F23F" wp14:textId="77777777">
      <w:pPr>
        <w:pStyle w:val="Direccin1"/>
        <w:framePr w:wrap="notBeside"/>
      </w:pPr>
    </w:p>
    <w:p xmlns:wp14="http://schemas.microsoft.com/office/word/2010/wordml" w:rsidR="00776443" w:rsidRDefault="00776443" w14:paraId="1F72F646" wp14:textId="77777777"/>
    <w:p xmlns:wp14="http://schemas.microsoft.com/office/word/2010/wordml" w:rsidR="00776443" w:rsidRDefault="00776443" w14:paraId="08CE6F91" wp14:textId="77777777"/>
    <w:sectPr w:rsidR="00776443">
      <w:footerReference w:type="default" r:id="rId9"/>
      <w:headerReference w:type="first" r:id="rId10"/>
      <w:footerReference w:type="first" r:id="rId11"/>
      <w:pgSz w:w="11906" w:h="16838" w:orient="portrait" w:code="9"/>
      <w:pgMar w:top="1418" w:right="992" w:bottom="1134" w:left="1701" w:header="964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D4C84" w:rsidRDefault="00DD4C84" w14:paraId="61CDCEAD" wp14:textId="77777777">
      <w:r>
        <w:separator/>
      </w:r>
    </w:p>
  </w:endnote>
  <w:endnote w:type="continuationSeparator" w:id="0">
    <w:p xmlns:wp14="http://schemas.microsoft.com/office/word/2010/wordml" w:rsidR="00DD4C84" w:rsidRDefault="00DD4C84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4241FF9C" wp14:textId="77777777">
    <w:pPr>
      <w:pStyle w:val="Piedepgina"/>
      <w:jc w:val="center"/>
      <w:rPr>
        <w:lang w:val="en-US"/>
      </w:rPr>
    </w:pPr>
    <w:r>
      <w:rPr>
        <w:sz w:val="16"/>
        <w:lang w:val="en-US"/>
      </w:rPr>
      <w:t xml:space="preserve">tlf: 91 763 66 77 • movil: 619 36 75 02  • </w:t>
    </w:r>
    <w:r>
      <w:rPr>
        <w:caps w:val="0"/>
        <w:sz w:val="24"/>
        <w:lang w:val="en-US"/>
      </w:rPr>
      <w:t>erocafull@hotmail.com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07547A01" wp14:textId="77777777">
    <w:pPr>
      <w:pStyle w:val="Encabezado"/>
      <w:jc w:val="center"/>
      <w:rPr>
        <w:b/>
        <w:i/>
        <w:sz w:val="16"/>
        <w:lang w:val="es-ES_tradnl"/>
      </w:rPr>
    </w:pPr>
  </w:p>
  <w:p xmlns:wp14="http://schemas.microsoft.com/office/word/2010/wordml" w:rsidR="00EE5DA2" w:rsidRDefault="00EE5DA2" w14:paraId="5043CB0F" wp14:textId="77777777">
    <w:pPr>
      <w:pStyle w:val="Piedepgina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D4C84" w:rsidRDefault="00DD4C84" w14:paraId="23DE523C" wp14:textId="77777777">
      <w:r>
        <w:separator/>
      </w:r>
    </w:p>
  </w:footnote>
  <w:footnote w:type="continuationSeparator" w:id="0">
    <w:p xmlns:wp14="http://schemas.microsoft.com/office/word/2010/wordml" w:rsidR="00DD4C84" w:rsidRDefault="00DD4C84" w14:paraId="52E562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366AEAB5" wp14:textId="77777777">
    <w:pPr>
      <w:pStyle w:val="Encabezado"/>
      <w:jc w:val="left"/>
      <w:rPr>
        <w:lang w:val="es-ES_tradnl"/>
      </w:rPr>
    </w:pPr>
    <w:r>
      <w:rPr>
        <w:lang w:val="es-ES_tradnl"/>
      </w:rPr>
      <w:t>E</w:t>
    </w:r>
    <w:r>
      <w:rPr>
        <w:caps w:val="0"/>
        <w:lang w:val="es-ES_tradnl"/>
      </w:rPr>
      <w:t xml:space="preserve">nrique Rocafull Ortiz / erocafull@hotmail.com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63345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d58bb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Garamond" w:hAnsi="Garamond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EED5718"/>
    <w:multiLevelType w:val="hybridMultilevel"/>
    <w:tmpl w:val="7570C0F2"/>
    <w:lvl w:ilvl="0" w:tplc="1C509A28">
      <w:numFmt w:val="bullet"/>
      <w:lvlText w:val="-"/>
      <w:lvlJc w:val="left"/>
      <w:pPr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98799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6CB93C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7A637883"/>
    <w:multiLevelType w:val="hybridMultilevel"/>
    <w:tmpl w:val="33FA46D2"/>
    <w:lvl w:ilvl="0" w:tplc="3F0AED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6"/>
  </w:num>
  <w:num w:numId="14">
    <w:abstractNumId w:val="5"/>
  </w:num>
  <w:num w:numId="1" w16cid:durableId="209396882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98307550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10592321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36786669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79410397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156402546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5935872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187461404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649079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28145528">
    <w:abstractNumId w:val="2"/>
  </w:num>
  <w:num w:numId="11" w16cid:durableId="288752047">
    <w:abstractNumId w:val="3"/>
  </w:num>
  <w:num w:numId="12" w16cid:durableId="1237320929">
    <w:abstractNumId w:val="4"/>
  </w:num>
  <w:num w:numId="13" w16cid:durableId="14080696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9"/>
    <w:rsid w:val="00001BD1"/>
    <w:rsid w:val="000058D3"/>
    <w:rsid w:val="00020399"/>
    <w:rsid w:val="00031FD1"/>
    <w:rsid w:val="0004060A"/>
    <w:rsid w:val="00043315"/>
    <w:rsid w:val="0004366C"/>
    <w:rsid w:val="000509ED"/>
    <w:rsid w:val="000A3C6D"/>
    <w:rsid w:val="000B70CD"/>
    <w:rsid w:val="000C4952"/>
    <w:rsid w:val="000C499B"/>
    <w:rsid w:val="000C4ABD"/>
    <w:rsid w:val="000D3C4B"/>
    <w:rsid w:val="000E587D"/>
    <w:rsid w:val="00126D1F"/>
    <w:rsid w:val="0013264F"/>
    <w:rsid w:val="00136838"/>
    <w:rsid w:val="00152F3C"/>
    <w:rsid w:val="00165C71"/>
    <w:rsid w:val="001973D1"/>
    <w:rsid w:val="001A0828"/>
    <w:rsid w:val="001B1CDE"/>
    <w:rsid w:val="001B710C"/>
    <w:rsid w:val="001D7C0B"/>
    <w:rsid w:val="001E4009"/>
    <w:rsid w:val="001E52D9"/>
    <w:rsid w:val="00223D62"/>
    <w:rsid w:val="0022580C"/>
    <w:rsid w:val="002442D7"/>
    <w:rsid w:val="00264270"/>
    <w:rsid w:val="00266765"/>
    <w:rsid w:val="00297206"/>
    <w:rsid w:val="00297B47"/>
    <w:rsid w:val="002A33FC"/>
    <w:rsid w:val="002B32BA"/>
    <w:rsid w:val="002B52F6"/>
    <w:rsid w:val="002D1E4F"/>
    <w:rsid w:val="0037479A"/>
    <w:rsid w:val="00383CF7"/>
    <w:rsid w:val="003907E8"/>
    <w:rsid w:val="003A2551"/>
    <w:rsid w:val="003C1AD0"/>
    <w:rsid w:val="003C7BE9"/>
    <w:rsid w:val="003E2925"/>
    <w:rsid w:val="003E50C0"/>
    <w:rsid w:val="003F0897"/>
    <w:rsid w:val="003F4AC1"/>
    <w:rsid w:val="003F6291"/>
    <w:rsid w:val="00402E18"/>
    <w:rsid w:val="00423852"/>
    <w:rsid w:val="004A7CEF"/>
    <w:rsid w:val="004B431B"/>
    <w:rsid w:val="004E286E"/>
    <w:rsid w:val="004E5F28"/>
    <w:rsid w:val="004E65D8"/>
    <w:rsid w:val="005241AA"/>
    <w:rsid w:val="0053045E"/>
    <w:rsid w:val="005355F5"/>
    <w:rsid w:val="00546EC2"/>
    <w:rsid w:val="005566FF"/>
    <w:rsid w:val="005675AB"/>
    <w:rsid w:val="005727F3"/>
    <w:rsid w:val="005801B1"/>
    <w:rsid w:val="00584F58"/>
    <w:rsid w:val="0058584B"/>
    <w:rsid w:val="005A4100"/>
    <w:rsid w:val="005C2F8B"/>
    <w:rsid w:val="005D2FFC"/>
    <w:rsid w:val="005E6B6F"/>
    <w:rsid w:val="005F7A80"/>
    <w:rsid w:val="0064521A"/>
    <w:rsid w:val="006540EA"/>
    <w:rsid w:val="00670F3A"/>
    <w:rsid w:val="0069793D"/>
    <w:rsid w:val="006A42E4"/>
    <w:rsid w:val="006B75A3"/>
    <w:rsid w:val="006E5DE6"/>
    <w:rsid w:val="006F09A5"/>
    <w:rsid w:val="00704004"/>
    <w:rsid w:val="00720BC7"/>
    <w:rsid w:val="00746CE1"/>
    <w:rsid w:val="00776443"/>
    <w:rsid w:val="007A080A"/>
    <w:rsid w:val="007E0B07"/>
    <w:rsid w:val="00801C7E"/>
    <w:rsid w:val="00805868"/>
    <w:rsid w:val="00817F43"/>
    <w:rsid w:val="008F37D9"/>
    <w:rsid w:val="008F6144"/>
    <w:rsid w:val="009201A2"/>
    <w:rsid w:val="00941335"/>
    <w:rsid w:val="009603F1"/>
    <w:rsid w:val="00965C7C"/>
    <w:rsid w:val="009A721D"/>
    <w:rsid w:val="009C156A"/>
    <w:rsid w:val="009C414D"/>
    <w:rsid w:val="009C5008"/>
    <w:rsid w:val="009C7E39"/>
    <w:rsid w:val="009D4AA7"/>
    <w:rsid w:val="009D70CF"/>
    <w:rsid w:val="009E17B6"/>
    <w:rsid w:val="00A221C3"/>
    <w:rsid w:val="00A244F7"/>
    <w:rsid w:val="00A24630"/>
    <w:rsid w:val="00A6694D"/>
    <w:rsid w:val="00A74DA6"/>
    <w:rsid w:val="00AA2C72"/>
    <w:rsid w:val="00AA6873"/>
    <w:rsid w:val="00AF48F5"/>
    <w:rsid w:val="00B16C54"/>
    <w:rsid w:val="00B22FCC"/>
    <w:rsid w:val="00B238D8"/>
    <w:rsid w:val="00B36C75"/>
    <w:rsid w:val="00B54773"/>
    <w:rsid w:val="00B759D8"/>
    <w:rsid w:val="00BB11A0"/>
    <w:rsid w:val="00BB6172"/>
    <w:rsid w:val="00BC16A8"/>
    <w:rsid w:val="00BC209A"/>
    <w:rsid w:val="00BD0E3B"/>
    <w:rsid w:val="00BD44E5"/>
    <w:rsid w:val="00BE1D98"/>
    <w:rsid w:val="00BF62B0"/>
    <w:rsid w:val="00C5002B"/>
    <w:rsid w:val="00C62AE8"/>
    <w:rsid w:val="00C81329"/>
    <w:rsid w:val="00C8778A"/>
    <w:rsid w:val="00CC2C6F"/>
    <w:rsid w:val="00CF0AD5"/>
    <w:rsid w:val="00CF1F5B"/>
    <w:rsid w:val="00CF3617"/>
    <w:rsid w:val="00D93485"/>
    <w:rsid w:val="00DC161B"/>
    <w:rsid w:val="00DD4C84"/>
    <w:rsid w:val="00DF3A53"/>
    <w:rsid w:val="00DF7710"/>
    <w:rsid w:val="00E039E3"/>
    <w:rsid w:val="00E70E4D"/>
    <w:rsid w:val="00E854C9"/>
    <w:rsid w:val="00E9653E"/>
    <w:rsid w:val="00ED76E1"/>
    <w:rsid w:val="00EE5DA2"/>
    <w:rsid w:val="00EF7AAB"/>
    <w:rsid w:val="00F044BF"/>
    <w:rsid w:val="00F3079F"/>
    <w:rsid w:val="00F857F2"/>
    <w:rsid w:val="00F97596"/>
    <w:rsid w:val="00FB5B29"/>
    <w:rsid w:val="00FE4B4D"/>
    <w:rsid w:val="00FE65F9"/>
    <w:rsid w:val="00FF4468"/>
    <w:rsid w:val="04ABD145"/>
    <w:rsid w:val="15203607"/>
    <w:rsid w:val="1F9BE58B"/>
    <w:rsid w:val="206A1BA0"/>
    <w:rsid w:val="2B460D52"/>
    <w:rsid w:val="2B9646BA"/>
    <w:rsid w:val="2BDC4CF4"/>
    <w:rsid w:val="2E774E22"/>
    <w:rsid w:val="3017F052"/>
    <w:rsid w:val="302515E5"/>
    <w:rsid w:val="30EF1A4E"/>
    <w:rsid w:val="33469E0B"/>
    <w:rsid w:val="35D58FB3"/>
    <w:rsid w:val="3758CDFB"/>
    <w:rsid w:val="3CDD4352"/>
    <w:rsid w:val="3F8DF726"/>
    <w:rsid w:val="41F168E0"/>
    <w:rsid w:val="44789F3B"/>
    <w:rsid w:val="448F4D1A"/>
    <w:rsid w:val="48008D09"/>
    <w:rsid w:val="49DC7CE3"/>
    <w:rsid w:val="4B0B1685"/>
    <w:rsid w:val="4B707B97"/>
    <w:rsid w:val="4F115DF3"/>
    <w:rsid w:val="50751D62"/>
    <w:rsid w:val="50A6DE67"/>
    <w:rsid w:val="524EC18C"/>
    <w:rsid w:val="53F1D35D"/>
    <w:rsid w:val="55E6E70A"/>
    <w:rsid w:val="591BC1A2"/>
    <w:rsid w:val="5AD2C946"/>
    <w:rsid w:val="5CAD3887"/>
    <w:rsid w:val="5FED54FC"/>
    <w:rsid w:val="683D0E3D"/>
    <w:rsid w:val="68A8430A"/>
    <w:rsid w:val="6C86DA62"/>
    <w:rsid w:val="712A0FF8"/>
    <w:rsid w:val="71E00563"/>
    <w:rsid w:val="73ABA35A"/>
    <w:rsid w:val="79E11BB0"/>
    <w:rsid w:val="7D6CFF6C"/>
    <w:rsid w:val="7D8B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5181E65C"/>
  <w15:chartTrackingRefBased/>
  <w15:docId w15:val="{091FCD97-2874-4719-BCFD-B9230E28E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Garamond" w:hAnsi="Garamond"/>
      <w:sz w:val="22"/>
      <w:lang w:eastAsia="es-E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tulodeseccin" w:customStyle="1">
    <w:name w:val="Título de sección"/>
    <w:basedOn w:val="Normal"/>
    <w:next w:val="Objetivo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</w:pPr>
  </w:style>
  <w:style w:type="paragraph" w:styleId="Organizacin" w:customStyle="1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</w:style>
  <w:style w:type="paragraph" w:styleId="Puesto" w:customStyle="1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/>
    </w:rPr>
  </w:style>
  <w:style w:type="paragraph" w:styleId="Logro" w:customStyle="1">
    <w:name w:val="Logro"/>
    <w:basedOn w:val="Textoindependiente"/>
    <w:pPr>
      <w:numPr>
        <w:numId w:val="1"/>
      </w:numPr>
      <w:spacing w:after="60"/>
    </w:p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Institucin" w:customStyle="1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styleId="Direccin1" w:customStyle="1">
    <w:name w:val="Dirección 1"/>
    <w:basedOn w:val="Normal"/>
    <w:pPr>
      <w:framePr w:w="8640" w:h="1066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paragraph" w:styleId="Direccin2" w:customStyle="1">
    <w:name w:val="Dirección 2"/>
    <w:basedOn w:val="Normal"/>
    <w:pPr>
      <w:framePr w:w="8640" w:h="1310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paragraph" w:styleId="Organizacinuno" w:customStyle="1">
    <w:name w:val="Organización uno"/>
    <w:basedOn w:val="Organizacin"/>
    <w:next w:val="Puesto"/>
    <w:pPr>
      <w:spacing w:before="60"/>
    </w:pPr>
  </w:style>
  <w:style w:type="paragraph" w:styleId="Sinttulo" w:customStyle="1">
    <w:name w:val="Sin título"/>
    <w:basedOn w:val="Ttulodeseccin"/>
    <w:pPr>
      <w:pBdr>
        <w:bottom w:val="none" w:color="auto" w:sz="0" w:space="0"/>
      </w:pBdr>
    </w:pPr>
  </w:style>
  <w:style w:type="paragraph" w:styleId="Informacinpersonal" w:customStyle="1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pPr>
      <w:spacing w:after="220" w:line="240" w:lineRule="atLeast"/>
    </w:pPr>
  </w:style>
  <w:style w:type="character" w:styleId="Hipervnculo">
    <w:name w:val="Hyperlink"/>
    <w:rPr>
      <w:color w:val="0000FF"/>
      <w:u w:val="single"/>
    </w:rPr>
  </w:style>
  <w:style w:type="paragraph" w:styleId="Ttulo-base" w:customStyle="1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Encabezado-base" w:customStyle="1">
    <w:name w:val="Encabezado - base"/>
    <w:basedOn w:val="Normal"/>
    <w:pPr>
      <w:spacing w:before="220" w:after="220" w:line="220" w:lineRule="atLeast"/>
    </w:pPr>
    <w:rPr>
      <w:caps/>
    </w:rPr>
  </w:style>
  <w:style w:type="paragraph" w:styleId="Ciudadyprovincia" w:customStyle="1">
    <w:name w:val="Ciudad y provincia"/>
    <w:basedOn w:val="Textoindependiente"/>
    <w:next w:val="Textoindependiente"/>
    <w:pPr>
      <w:keepNext/>
    </w:pPr>
  </w:style>
  <w:style w:type="paragraph" w:styleId="Ttulodeldocumento" w:customStyle="1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styleId="Profesin" w:customStyle="1">
    <w:name w:val="Profesión"/>
    <w:rPr>
      <w:noProof w:val="0"/>
      <w:lang w:val="es-ES"/>
    </w:rPr>
  </w:style>
  <w:style w:type="character" w:styleId="Rtuloconnfasis" w:customStyle="1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styleId="Datospersonales" w:customStyle="1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styleId="Subttulodeseccin" w:customStyle="1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Fecha">
    <w:name w:val="Date"/>
    <w:basedOn w:val="Textoindependiente"/>
    <w:pPr>
      <w:keepNext/>
    </w:p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rocafull@hot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\Plantillas\Otros%20documentos\Curr&#237;culo%20elegante.dot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C81C-8D34-4043-95A7-E63C5C7EA9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elegante.dot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Currículo</dc:title>
  <dc:subject/>
  <dc:creator>Ero</dc:creator>
  <keywords/>
  <lastModifiedBy>Enrique Rocafull Ortiz</lastModifiedBy>
  <revision>7</revision>
  <lastPrinted>2002-09-05T22:27:00.0000000Z</lastPrinted>
  <dcterms:created xsi:type="dcterms:W3CDTF">2025-09-10T10:06:00.0000000Z</dcterms:created>
  <dcterms:modified xsi:type="dcterms:W3CDTF">2025-10-07T09:55:59.8003729Z</dcterms:modified>
</coreProperties>
</file>